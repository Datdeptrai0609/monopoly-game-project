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6FAF" w14:textId="77904AE4" w:rsidR="00A638EC" w:rsidRPr="00962AAB" w:rsidRDefault="00773180" w:rsidP="00A638EC">
      <w:pPr>
        <w:pStyle w:val="Tiuphu"/>
        <w:rPr>
          <w:rFonts w:ascii="Cambria" w:hAnsi="Cambria" w:cs="Segoe UI"/>
        </w:rPr>
      </w:pPr>
      <w:r w:rsidRPr="00962AAB">
        <w:rPr>
          <w:rFonts w:ascii="Cambria" w:hAnsi="Cambria" w:cs="Segoe UI"/>
          <w:lang w:val="en-US"/>
        </w:rPr>
        <w:t>VERSION</w:t>
      </w:r>
      <w:r w:rsidR="00A638EC" w:rsidRPr="00962AAB">
        <w:rPr>
          <w:rFonts w:ascii="Cambria" w:hAnsi="Cambria" w:cs="Segoe UI"/>
          <w:lang w:bidi="vi-VN"/>
        </w:rPr>
        <w:t xml:space="preserve"> </w:t>
      </w:r>
      <w:r w:rsidRPr="00962AAB">
        <w:rPr>
          <w:rFonts w:ascii="Cambria" w:hAnsi="Cambria" w:cs="Segoe UI"/>
          <w:lang w:val="en-US" w:bidi="vi-VN"/>
        </w:rPr>
        <w:t>1.</w:t>
      </w:r>
      <w:r w:rsidRPr="00962AAB">
        <w:rPr>
          <w:rFonts w:ascii="Cambria" w:hAnsi="Cambria" w:cs="Segoe UI"/>
          <w:lang w:val="en-US"/>
        </w:rPr>
        <w:t>1</w:t>
      </w:r>
    </w:p>
    <w:p w14:paraId="2AA17780" w14:textId="7385C171" w:rsidR="00A638EC" w:rsidRPr="00962AAB" w:rsidRDefault="007B5276" w:rsidP="00A638EC">
      <w:pPr>
        <w:pStyle w:val="Tiuphu"/>
        <w:rPr>
          <w:rFonts w:ascii="Cambria" w:hAnsi="Cambria" w:cs="Segoe UI"/>
          <w:lang w:val="en-US"/>
        </w:rPr>
      </w:pPr>
      <w:sdt>
        <w:sdtPr>
          <w:rPr>
            <w:rFonts w:ascii="Cambria" w:hAnsi="Cambria" w:cs="Segoe UI"/>
          </w:rPr>
          <w:alias w:val="Nhập ngày tháng:"/>
          <w:tag w:val="Nhập ngày:"/>
          <w:id w:val="-664086759"/>
          <w:placeholder>
            <w:docPart w:val="1855D947847E4EF1B6F6F3A6853DC2D5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E74059" w:rsidRPr="00962AAB">
            <w:rPr>
              <w:rFonts w:ascii="Cambria" w:hAnsi="Cambria" w:cs="Segoe UI"/>
            </w:rPr>
            <w:t>DATE: 05/01/2020</w:t>
          </w:r>
        </w:sdtContent>
      </w:sdt>
      <w:r w:rsidR="00773180" w:rsidRPr="00962AAB">
        <w:rPr>
          <w:rFonts w:ascii="Cambria" w:hAnsi="Cambria" w:cs="Segoe UI"/>
          <w:lang w:val="en-US"/>
        </w:rPr>
        <w:t xml:space="preserve"> </w:t>
      </w:r>
      <w:r w:rsidR="001E7894" w:rsidRPr="00962AAB">
        <w:rPr>
          <w:rFonts w:ascii="Cambria" w:hAnsi="Cambria" w:cs="Segoe UI"/>
          <w:lang w:val="en-US"/>
        </w:rPr>
        <w:t>05/01/2020</w:t>
      </w:r>
    </w:p>
    <w:p w14:paraId="0F7224B2" w14:textId="08A53B50" w:rsidR="00A638EC" w:rsidRPr="00962AAB" w:rsidRDefault="001E7894" w:rsidP="00A638EC">
      <w:pPr>
        <w:pStyle w:val="Logo"/>
        <w:rPr>
          <w:rFonts w:ascii="Cambria" w:hAnsi="Cambria" w:cs="Segoe UI"/>
        </w:rPr>
      </w:pPr>
      <w:r w:rsidRPr="00962AAB">
        <w:rPr>
          <w:rFonts w:ascii="Cambria" w:hAnsi="Cambria" w:cs="Segoe UI"/>
          <w:noProof/>
          <w:lang w:bidi="vi-VN"/>
        </w:rPr>
        <w:drawing>
          <wp:inline distT="0" distB="0" distL="0" distR="0" wp14:anchorId="21215148" wp14:editId="298461AF">
            <wp:extent cx="2496000" cy="1404000"/>
            <wp:effectExtent l="0" t="0" r="0" b="0"/>
            <wp:docPr id="4" name="Hình ảnh 3">
              <a:extLst xmlns:a="http://schemas.openxmlformats.org/drawingml/2006/main">
                <a:ext uri="{FF2B5EF4-FFF2-40B4-BE49-F238E27FC236}">
                  <a16:creationId xmlns:a16="http://schemas.microsoft.com/office/drawing/2014/main" id="{E3B39AA4-756E-446E-B877-FB39C6A581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3">
                      <a:extLst>
                        <a:ext uri="{FF2B5EF4-FFF2-40B4-BE49-F238E27FC236}">
                          <a16:creationId xmlns:a16="http://schemas.microsoft.com/office/drawing/2014/main" id="{E3B39AA4-756E-446E-B877-FB39C6A581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000" cy="1404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273177" h="4470400">
                          <a:moveTo>
                            <a:pt x="75080" y="0"/>
                          </a:moveTo>
                          <a:lnTo>
                            <a:pt x="4198097" y="0"/>
                          </a:lnTo>
                          <a:cubicBezTo>
                            <a:pt x="4239563" y="0"/>
                            <a:pt x="4273177" y="33614"/>
                            <a:pt x="4273177" y="75080"/>
                          </a:cubicBezTo>
                          <a:lnTo>
                            <a:pt x="4273177" y="4395320"/>
                          </a:lnTo>
                          <a:cubicBezTo>
                            <a:pt x="4273177" y="4436786"/>
                            <a:pt x="4239563" y="4470400"/>
                            <a:pt x="4198097" y="4470400"/>
                          </a:cubicBezTo>
                          <a:lnTo>
                            <a:pt x="75080" y="4470400"/>
                          </a:lnTo>
                          <a:cubicBezTo>
                            <a:pt x="33614" y="4470400"/>
                            <a:pt x="0" y="4436786"/>
                            <a:pt x="0" y="4395320"/>
                          </a:cubicBezTo>
                          <a:lnTo>
                            <a:pt x="0" y="75080"/>
                          </a:lnTo>
                          <a:cubicBezTo>
                            <a:pt x="0" y="33614"/>
                            <a:pt x="33614" y="0"/>
                            <a:pt x="75080" y="0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  <w:r w:rsidRPr="00962AAB">
        <w:rPr>
          <w:rFonts w:ascii="Cambria" w:hAnsi="Cambria" w:cs="Segoe UI"/>
          <w:noProof/>
          <w:lang w:bidi="vi-VN"/>
        </w:rPr>
        <w:t xml:space="preserve"> </w:t>
      </w:r>
    </w:p>
    <w:sdt>
      <w:sdtPr>
        <w:rPr>
          <w:rFonts w:ascii="Cambria" w:hAnsi="Cambria" w:cs="Arial"/>
          <w:b/>
          <w:bCs/>
          <w:color w:val="B85A22"/>
          <w:shd w:val="clear" w:color="auto" w:fill="FFFFFF"/>
        </w:rPr>
        <w:alias w:val="Nhập tiêu đề:"/>
        <w:tag w:val=""/>
        <w:id w:val="390237733"/>
        <w:placeholder>
          <w:docPart w:val="11BCB7BC25644BBFAC74B4F18348A2F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28F6872C" w14:textId="0688194F" w:rsidR="00A638EC" w:rsidRPr="00962AAB" w:rsidRDefault="0011518D" w:rsidP="00A638EC">
          <w:pPr>
            <w:pStyle w:val="Tiu"/>
            <w:rPr>
              <w:rFonts w:ascii="Cambria" w:hAnsi="Cambria" w:cs="Segoe UI"/>
              <w:b/>
              <w:bCs/>
              <w:color w:val="B85A22"/>
            </w:rPr>
          </w:pPr>
          <w:r w:rsidRPr="00962AAB">
            <w:rPr>
              <w:rFonts w:ascii="Cambria" w:hAnsi="Cambria" w:cs="Arial"/>
              <w:b/>
              <w:bCs/>
              <w:color w:val="B85A22"/>
              <w:shd w:val="clear" w:color="auto" w:fill="FFFFFF"/>
            </w:rPr>
            <w:t>Object-oriented Programming Project REPORT</w:t>
          </w:r>
        </w:p>
      </w:sdtContent>
    </w:sdt>
    <w:sdt>
      <w:sdtPr>
        <w:rPr>
          <w:rFonts w:ascii="Cambria" w:hAnsi="Cambria" w:cs="Segoe UI"/>
        </w:rPr>
        <w:alias w:val="Nhập tiêu đề phụ:"/>
        <w:tag w:val="Nhập tiêu đề phụ:"/>
        <w:id w:val="1134748392"/>
        <w:placeholder>
          <w:docPart w:val="7A24336D5A924D3199FCE1F0308643B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4AC79E7" w14:textId="7F85BE7B" w:rsidR="00A638EC" w:rsidRPr="00962AAB" w:rsidRDefault="00773180" w:rsidP="00A638EC">
          <w:pPr>
            <w:pStyle w:val="Tiuphu"/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val="en-US"/>
            </w:rPr>
            <w:t>MONOPOLY Extra Plusubtract</w:t>
          </w:r>
        </w:p>
      </w:sdtContent>
    </w:sdt>
    <w:p w14:paraId="37CD615E" w14:textId="1B667B5B" w:rsidR="00A638EC" w:rsidRPr="00962AAB" w:rsidRDefault="0003067B" w:rsidP="0003067B">
      <w:pPr>
        <w:pStyle w:val="Thngtinlinh"/>
        <w:ind w:left="6237"/>
        <w:jc w:val="left"/>
        <w:rPr>
          <w:rFonts w:ascii="Cambria" w:hAnsi="Cambria" w:cs="Segoe UI"/>
          <w:lang w:val="en-US"/>
        </w:rPr>
      </w:pPr>
      <w:r w:rsidRPr="00962AAB">
        <w:rPr>
          <w:rFonts w:ascii="Cambria" w:hAnsi="Cambria" w:cs="Segoe UI"/>
          <w:lang w:val="en-US"/>
        </w:rPr>
        <w:t>BY:      Nguyễn Văn Đạt</w:t>
      </w:r>
    </w:p>
    <w:p w14:paraId="0A202722" w14:textId="725A587A" w:rsidR="0003067B" w:rsidRPr="00962AAB" w:rsidRDefault="0003067B" w:rsidP="0003067B">
      <w:pPr>
        <w:pStyle w:val="Thngtinlinh"/>
        <w:ind w:left="6237"/>
        <w:jc w:val="left"/>
        <w:rPr>
          <w:rFonts w:ascii="Cambria" w:hAnsi="Cambria" w:cs="Segoe UI"/>
          <w:lang w:val="en-US"/>
        </w:rPr>
      </w:pPr>
      <w:r w:rsidRPr="00962AAB">
        <w:rPr>
          <w:rFonts w:ascii="Cambria" w:hAnsi="Cambria" w:cs="Segoe UI"/>
          <w:lang w:val="en-US"/>
        </w:rPr>
        <w:tab/>
        <w:t xml:space="preserve">       Võ Anh Việt</w:t>
      </w:r>
    </w:p>
    <w:p w14:paraId="5D1D33CE" w14:textId="48B76260" w:rsidR="00A638EC" w:rsidRPr="00962AAB" w:rsidRDefault="0003067B" w:rsidP="0003067B">
      <w:pPr>
        <w:pStyle w:val="Thngtinlinh"/>
        <w:ind w:left="6237" w:firstLine="101"/>
        <w:jc w:val="left"/>
        <w:rPr>
          <w:rFonts w:ascii="Cambria" w:hAnsi="Cambria" w:cs="Segoe UI"/>
          <w:lang w:val="en-US"/>
        </w:rPr>
      </w:pPr>
      <w:r w:rsidRPr="00962AAB">
        <w:rPr>
          <w:rFonts w:ascii="Cambria" w:hAnsi="Cambria" w:cs="Segoe UI"/>
          <w:lang w:val="en-US"/>
        </w:rPr>
        <w:t xml:space="preserve">         Trần Tấn Tài</w:t>
      </w:r>
    </w:p>
    <w:p w14:paraId="44594BD0" w14:textId="2E3FA94B" w:rsidR="00290347" w:rsidRPr="00962AAB" w:rsidRDefault="0003067B" w:rsidP="0011518D">
      <w:pPr>
        <w:pStyle w:val="Thngtinlinh"/>
        <w:ind w:left="6237" w:firstLine="101"/>
        <w:jc w:val="left"/>
        <w:rPr>
          <w:rFonts w:ascii="Cambria" w:hAnsi="Cambria" w:cs="Segoe UI"/>
        </w:rPr>
      </w:pPr>
      <w:r w:rsidRPr="00962AAB">
        <w:rPr>
          <w:rFonts w:ascii="Cambria" w:hAnsi="Cambria" w:cs="Segoe UI"/>
          <w:lang w:val="en-US"/>
        </w:rPr>
        <w:t xml:space="preserve">         Nguyễn đức anh tài</w:t>
      </w:r>
    </w:p>
    <w:sdt>
      <w:sdtPr>
        <w:rPr>
          <w:rFonts w:ascii="Cambria" w:hAnsi="Cambria" w:cs="Segoe UI"/>
          <w:sz w:val="26"/>
          <w:szCs w:val="26"/>
        </w:rPr>
        <w:alias w:val="Tiêu đề:"/>
        <w:tag w:val="Tiêu đề:"/>
        <w:id w:val="135460442"/>
        <w:placeholder>
          <w:docPart w:val="F259A26B45FF496E9A83082A99759A6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30BE4C92" w14:textId="31CCC4ED" w:rsidR="002A0044" w:rsidRPr="00623FD7" w:rsidRDefault="0011518D" w:rsidP="002A0044">
          <w:pPr>
            <w:pStyle w:val="u1"/>
            <w:rPr>
              <w:rFonts w:ascii="Cambria" w:hAnsi="Cambria" w:cs="Segoe UI"/>
              <w:sz w:val="26"/>
              <w:szCs w:val="26"/>
            </w:rPr>
          </w:pPr>
          <w:r w:rsidRPr="00623FD7">
            <w:rPr>
              <w:rFonts w:ascii="Cambria" w:hAnsi="Cambria" w:cs="Segoe UI"/>
              <w:sz w:val="26"/>
              <w:szCs w:val="26"/>
            </w:rPr>
            <w:t>Object-oriented Programming Project REPORT</w:t>
          </w:r>
        </w:p>
      </w:sdtContent>
    </w:sdt>
    <w:p w14:paraId="0F8C46FF" w14:textId="48429A64" w:rsidR="00FC58C2" w:rsidRPr="00623FD7" w:rsidRDefault="00F9741A">
      <w:pPr>
        <w:rPr>
          <w:rFonts w:ascii="Cambria" w:hAnsi="Cambria" w:cs="Segoe UI"/>
          <w:color w:val="7F7F7F" w:themeColor="text1" w:themeTint="80"/>
          <w:szCs w:val="20"/>
        </w:rPr>
      </w:pPr>
      <w:r w:rsidRPr="00623FD7">
        <w:rPr>
          <w:rFonts w:ascii="Cambria" w:hAnsi="Cambria" w:cs="Segoe UI"/>
          <w:color w:val="7F7F7F" w:themeColor="text1" w:themeTint="80"/>
          <w:szCs w:val="20"/>
          <w:lang w:val="en-US"/>
        </w:rPr>
        <w:t xml:space="preserve">Something about Monopoly Extra </w:t>
      </w:r>
      <w:proofErr w:type="spellStart"/>
      <w:r w:rsidRPr="00623FD7">
        <w:rPr>
          <w:rFonts w:ascii="Cambria" w:hAnsi="Cambria" w:cs="Segoe UI"/>
          <w:color w:val="7F7F7F" w:themeColor="text1" w:themeTint="80"/>
          <w:szCs w:val="20"/>
          <w:lang w:val="en-US"/>
        </w:rPr>
        <w:t>Plusubtract</w:t>
      </w:r>
      <w:proofErr w:type="spellEnd"/>
    </w:p>
    <w:p w14:paraId="138C62D5" w14:textId="741ECA72" w:rsidR="00FC58C2" w:rsidRPr="00623FD7" w:rsidRDefault="008E2E9F">
      <w:pPr>
        <w:pStyle w:val="u2"/>
        <w:rPr>
          <w:rFonts w:ascii="Cambria" w:hAnsi="Cambria" w:cs="Segoe UI"/>
          <w:sz w:val="26"/>
          <w:szCs w:val="26"/>
          <w:lang w:val="en-US"/>
        </w:rPr>
      </w:pPr>
      <w:r w:rsidRPr="00623FD7">
        <w:rPr>
          <w:rFonts w:ascii="Cambria" w:hAnsi="Cambria" w:cs="Segoe UI"/>
          <w:sz w:val="26"/>
          <w:szCs w:val="26"/>
          <w:lang w:val="en-US"/>
        </w:rPr>
        <w:t>OVERVIEW</w:t>
      </w:r>
    </w:p>
    <w:p w14:paraId="2E42C1B7" w14:textId="78AC72E2" w:rsidR="00623FD7" w:rsidRPr="007F6DF3" w:rsidRDefault="00623FD7" w:rsidP="00623FD7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23FD7">
        <w:rPr>
          <w:rFonts w:ascii="Times New Roman" w:eastAsia="Times New Roman" w:hAnsi="Times New Roman" w:cs="Times New Roman"/>
          <w:sz w:val="26"/>
          <w:szCs w:val="26"/>
        </w:rPr>
        <w:t>Monopoly is a game, in which the player’ s goal is to remain financially solvent while forcing</w:t>
      </w:r>
      <w:r w:rsidR="007F6DF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opponents</w:t>
      </w:r>
      <w:r w:rsidRPr="00623FD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F6DF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into bankruptcy by using and developing pieces of property. Each player will roll two dices </w:t>
      </w:r>
      <w:r w:rsidR="007F6DF3" w:rsidRPr="007F6DF3">
        <w:rPr>
          <w:rFonts w:ascii="Times New Roman" w:eastAsia="Times New Roman" w:hAnsi="Times New Roman" w:cs="Times New Roman"/>
          <w:sz w:val="26"/>
          <w:szCs w:val="26"/>
          <w:lang w:val="en-US"/>
        </w:rPr>
        <w:t>by turn and go following the total number they have on dices. This report bellow will describe how our game operates.</w:t>
      </w:r>
    </w:p>
    <w:p w14:paraId="5C4978E4" w14:textId="1B7C967A" w:rsidR="00962AAB" w:rsidRPr="00962AAB" w:rsidRDefault="00962AAB" w:rsidP="00962AAB">
      <w:pPr>
        <w:rPr>
          <w:rFonts w:ascii="Cambria" w:hAnsi="Cambria"/>
          <w:lang w:val="en-US"/>
        </w:rPr>
      </w:pPr>
    </w:p>
    <w:p w14:paraId="24DF469B" w14:textId="77777777" w:rsidR="00FC58C2" w:rsidRPr="00962AAB" w:rsidRDefault="007B5276">
      <w:pPr>
        <w:pStyle w:val="u2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Mục tiêu:"/>
          <w:tag w:val="Mục tiêu:"/>
          <w:id w:val="-56092994"/>
          <w:placeholder>
            <w:docPart w:val="5487BA39842644FABF2B58AD8DF7FA9A"/>
          </w:placeholder>
          <w:temporary/>
          <w:showingPlcHdr/>
          <w15:appearance w15:val="hidden"/>
        </w:sdtPr>
        <w:sdtEndPr/>
        <w:sdtContent>
          <w:r w:rsidR="00547E56" w:rsidRPr="00962AAB">
            <w:rPr>
              <w:rFonts w:ascii="Cambria" w:hAnsi="Cambria" w:cs="Segoe UI"/>
              <w:lang w:bidi="vi-VN"/>
            </w:rPr>
            <w:t>Mục tiêu</w:t>
          </w:r>
        </w:sdtContent>
      </w:sdt>
    </w:p>
    <w:sdt>
      <w:sdtPr>
        <w:rPr>
          <w:rFonts w:ascii="Cambria" w:hAnsi="Cambria" w:cs="Segoe UI"/>
        </w:rPr>
        <w:alias w:val="Nhập mục tiêu:"/>
        <w:tag w:val="Nhập mục tiêu:"/>
        <w:id w:val="-1315632086"/>
        <w:placeholder>
          <w:docPart w:val="30D387D916AD4924A5541654B4BE9507"/>
        </w:placeholder>
        <w:temporary/>
        <w:showingPlcHdr/>
        <w15:appearance w15:val="hidden"/>
      </w:sdtPr>
      <w:sdtEndPr/>
      <w:sdtContent>
        <w:p w14:paraId="24A4738A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Mô tả mục tiêu.</w:t>
          </w:r>
        </w:p>
      </w:sdtContent>
    </w:sdt>
    <w:p w14:paraId="53F136B2" w14:textId="77777777" w:rsidR="00FC58C2" w:rsidRPr="00962AAB" w:rsidRDefault="007B5276">
      <w:pPr>
        <w:pStyle w:val="u2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Thị trường đích:"/>
          <w:tag w:val="Thị trường đích:"/>
          <w:id w:val="-2031011583"/>
          <w:placeholder>
            <w:docPart w:val="98406DF75E5048A59DF2B402BC4B4D69"/>
          </w:placeholder>
          <w:temporary/>
          <w:showingPlcHdr/>
          <w15:appearance w15:val="hidden"/>
        </w:sdtPr>
        <w:sdtEndPr/>
        <w:sdtContent>
          <w:r w:rsidR="00547E56" w:rsidRPr="00962AAB">
            <w:rPr>
              <w:rFonts w:ascii="Cambria" w:hAnsi="Cambria" w:cs="Segoe UI"/>
              <w:lang w:bidi="vi-VN"/>
            </w:rPr>
            <w:t>Thị trường đích</w:t>
          </w:r>
        </w:sdtContent>
      </w:sdt>
    </w:p>
    <w:sdt>
      <w:sdtPr>
        <w:rPr>
          <w:rFonts w:ascii="Cambria" w:hAnsi="Cambria" w:cs="Segoe UI"/>
        </w:rPr>
        <w:alias w:val="Nhập mô tả:"/>
        <w:tag w:val="Nhập mô tả:"/>
        <w:id w:val="-9220394"/>
        <w:placeholder>
          <w:docPart w:val="B1335EE946A54581B146EA569DC3441B"/>
        </w:placeholder>
        <w:temporary/>
        <w:showingPlcHdr/>
        <w15:appearance w15:val="hidden"/>
      </w:sdtPr>
      <w:sdtEndPr/>
      <w:sdtContent>
        <w:p w14:paraId="67CC2207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Style w:val="Nhnmanh"/>
              <w:rFonts w:ascii="Cambria" w:hAnsi="Cambria" w:cs="Segoe UI"/>
              <w:lang w:bidi="vi-VN"/>
            </w:rPr>
            <w:t>Trong mục này, bạn cần xác định khách hàng hiện tại và khách hàng tiềm năng mà bạn muốn hướng tới.</w:t>
          </w:r>
        </w:p>
      </w:sdtContent>
    </w:sdt>
    <w:p w14:paraId="1D425ECE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Thông tin nhân khẩu học về sản phẩm:"/>
          <w:tag w:val="Thông tin nhân khẩu học về sản phẩm:"/>
          <w:id w:val="1382743353"/>
          <w:placeholder>
            <w:docPart w:val="18A3C783279B4BA59B9CF44B161CBA63"/>
          </w:placeholder>
          <w:temporary/>
          <w:showingPlcHdr/>
          <w15:appearance w15:val="hidden"/>
        </w:sdtPr>
        <w:sdtEndPr/>
        <w:sdtContent>
          <w:r w:rsidR="00547E56" w:rsidRPr="00962AAB">
            <w:rPr>
              <w:rFonts w:ascii="Cambria" w:hAnsi="Cambria" w:cs="Segoe UI"/>
              <w:lang w:bidi="vi-VN"/>
            </w:rPr>
            <w:t>Thông tin nhân khẩu học về sản phẩm</w:t>
          </w:r>
        </w:sdtContent>
      </w:sdt>
    </w:p>
    <w:sdt>
      <w:sdtPr>
        <w:rPr>
          <w:rFonts w:ascii="Cambria" w:hAnsi="Cambria" w:cs="Segoe UI"/>
        </w:rPr>
        <w:alias w:val="Nhập thông tin nhân khẩu học về sản phẩm:"/>
        <w:tag w:val="Nhập thông tin nhân khẩu học về sản phẩm:"/>
        <w:id w:val="459075036"/>
        <w:placeholder>
          <w:docPart w:val="7DBCA0AD53894F6AB2248D0EBA18DC5E"/>
        </w:placeholder>
        <w:temporary/>
        <w:showingPlcHdr/>
        <w15:appearance w15:val="hidden"/>
      </w:sdtPr>
      <w:sdtEndPr/>
      <w:sdtContent>
        <w:p w14:paraId="163BCCC5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Mô tả thông tin nhân khẩu học về sản phẩm.</w:t>
          </w:r>
        </w:p>
      </w:sdtContent>
    </w:sdt>
    <w:p w14:paraId="0F2B636F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Thông tin nhân khẩu học về liên hệ mục tiêu:"/>
          <w:tag w:val="Thông tin nhân khẩu học về liên hệ mục tiêu:"/>
          <w:id w:val="1006254248"/>
          <w:placeholder>
            <w:docPart w:val="7484CBD04A4341E5995B3D17CABDDC3D"/>
          </w:placeholder>
          <w:temporary/>
          <w:showingPlcHdr/>
          <w15:appearance w15:val="hidden"/>
        </w:sdtPr>
        <w:sdtEndPr/>
        <w:sdtContent>
          <w:r w:rsidR="00547E56" w:rsidRPr="00962AAB">
            <w:rPr>
              <w:rFonts w:ascii="Cambria" w:hAnsi="Cambria" w:cs="Segoe UI"/>
              <w:lang w:bidi="vi-VN"/>
            </w:rPr>
            <w:t>Thông tin nhân khẩu học về liên hệ mục tiêu</w:t>
          </w:r>
        </w:sdtContent>
      </w:sdt>
    </w:p>
    <w:sdt>
      <w:sdtPr>
        <w:rPr>
          <w:rFonts w:ascii="Cambria" w:hAnsi="Cambria" w:cs="Segoe UI"/>
        </w:rPr>
        <w:alias w:val="Nhập thông tin nhân khẩu học về liên hệ mục tiêu:"/>
        <w:tag w:val="Nhập thông tin nhân khẩu học về liên hệ mục tiêu:"/>
        <w:id w:val="2104300816"/>
        <w:placeholder>
          <w:docPart w:val="4623E452A24A4F85A29DC3DA88677EC2"/>
        </w:placeholder>
        <w:temporary/>
        <w:showingPlcHdr/>
        <w15:appearance w15:val="hidden"/>
      </w:sdtPr>
      <w:sdtEndPr/>
      <w:sdtContent>
        <w:p w14:paraId="0E923FD7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Mô tả thông tin nhân khẩu học về liên hệ mục tiêu.</w:t>
          </w:r>
        </w:p>
      </w:sdtContent>
    </w:sdt>
    <w:p w14:paraId="1BA7DC85" w14:textId="77777777" w:rsidR="00FC58C2" w:rsidRPr="00962AAB" w:rsidRDefault="007B5276">
      <w:pPr>
        <w:pStyle w:val="u2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Tóm tắt thông điệp:"/>
          <w:tag w:val="Tóm tắt thông điệp:"/>
          <w:id w:val="646245436"/>
          <w:placeholder>
            <w:docPart w:val="12DA325ED24549C2AFB76D65B23A3272"/>
          </w:placeholder>
          <w:temporary/>
          <w:showingPlcHdr/>
          <w15:appearance w15:val="hidden"/>
        </w:sdtPr>
        <w:sdtEndPr/>
        <w:sdtContent>
          <w:r w:rsidR="001912B2" w:rsidRPr="00962AAB">
            <w:rPr>
              <w:rFonts w:ascii="Cambria" w:hAnsi="Cambria" w:cs="Segoe UI"/>
              <w:lang w:bidi="vi-VN"/>
            </w:rPr>
            <w:t>Tóm tắt thông điệp</w:t>
          </w:r>
        </w:sdtContent>
      </w:sdt>
    </w:p>
    <w:sdt>
      <w:sdtPr>
        <w:rPr>
          <w:rFonts w:ascii="Cambria" w:hAnsi="Cambria" w:cs="Segoe UI"/>
        </w:rPr>
        <w:alias w:val="Nhập tóm tắt thông điệp:"/>
        <w:tag w:val="Nhập tóm tắt thông điệp:"/>
        <w:id w:val="1076093749"/>
        <w:placeholder>
          <w:docPart w:val="99A171E4A6B44591BD5ABC4283FDCDA0"/>
        </w:placeholder>
        <w:temporary/>
        <w:showingPlcHdr/>
        <w15:appearance w15:val="hidden"/>
      </w:sdtPr>
      <w:sdtEndPr/>
      <w:sdtContent>
        <w:p w14:paraId="11C3A3C0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Tóm tắt thông điệp của bạn.</w:t>
          </w:r>
        </w:p>
      </w:sdtContent>
    </w:sdt>
    <w:p w14:paraId="196DB087" w14:textId="77777777" w:rsidR="00FC58C2" w:rsidRPr="00962AAB" w:rsidRDefault="007B5276">
      <w:pPr>
        <w:pStyle w:val="u2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Kêu gọi hành động:"/>
          <w:tag w:val="Kêu gọi hành động:"/>
          <w:id w:val="-126928379"/>
          <w:placeholder>
            <w:docPart w:val="F37CE620168743EFB84F549C8B70A294"/>
          </w:placeholder>
          <w:temporary/>
          <w:showingPlcHdr/>
          <w15:appearance w15:val="hidden"/>
        </w:sdtPr>
        <w:sdtEndPr/>
        <w:sdtContent>
          <w:r w:rsidR="001912B2" w:rsidRPr="00962AAB">
            <w:rPr>
              <w:rFonts w:ascii="Cambria" w:hAnsi="Cambria" w:cs="Segoe UI"/>
              <w:lang w:bidi="vi-VN"/>
            </w:rPr>
            <w:t>Kêu gọi hành động</w:t>
          </w:r>
        </w:sdtContent>
      </w:sdt>
    </w:p>
    <w:sdt>
      <w:sdtPr>
        <w:rPr>
          <w:rFonts w:ascii="Cambria" w:hAnsi="Cambria" w:cs="Segoe UI"/>
        </w:rPr>
        <w:alias w:val="Nhập mô tả:"/>
        <w:tag w:val="Nhập mô tả:"/>
        <w:id w:val="1648558624"/>
        <w:placeholder>
          <w:docPart w:val="9B77CEB30A444EA88D93CF282D886960"/>
        </w:placeholder>
        <w:temporary/>
        <w:showingPlcHdr/>
        <w15:appearance w15:val="hidden"/>
      </w:sdtPr>
      <w:sdtEndPr/>
      <w:sdtContent>
        <w:p w14:paraId="2019F23A" w14:textId="77777777" w:rsidR="00FC58C2" w:rsidRPr="00962AAB" w:rsidRDefault="004F0E9B" w:rsidP="005B2EAF">
          <w:pPr>
            <w:rPr>
              <w:rFonts w:ascii="Cambria" w:hAnsi="Cambria" w:cs="Segoe UI"/>
            </w:rPr>
          </w:pPr>
          <w:r w:rsidRPr="00962AAB">
            <w:rPr>
              <w:rStyle w:val="Nhnmanh"/>
              <w:rFonts w:ascii="Cambria" w:hAnsi="Cambria" w:cs="Segoe UI"/>
              <w:lang w:bidi="vi-VN"/>
            </w:rPr>
            <w:t>Sử dụng mục này để tìm ra các từ hoặc cụm từ kêu gọi khách hàng hành động.</w:t>
          </w:r>
        </w:p>
      </w:sdtContent>
    </w:sdt>
    <w:p w14:paraId="1E6E63FA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Kết quả mong muốn là gì:"/>
          <w:tag w:val="Kết quả mong muốn là gì:"/>
          <w:id w:val="-872843915"/>
          <w:placeholder>
            <w:docPart w:val="60936DEC58B34C3A98BC10527F77894C"/>
          </w:placeholder>
          <w:temporary/>
          <w:showingPlcHdr/>
          <w15:appearance w15:val="hidden"/>
        </w:sdtPr>
        <w:sdtEndPr/>
        <w:sdtContent>
          <w:r w:rsidR="001912B2" w:rsidRPr="00962AAB">
            <w:rPr>
              <w:rFonts w:ascii="Cambria" w:hAnsi="Cambria" w:cs="Segoe UI"/>
              <w:lang w:bidi="vi-VN"/>
            </w:rPr>
            <w:t>Kết quả mong muốn là gì?</w:t>
          </w:r>
        </w:sdtContent>
      </w:sdt>
    </w:p>
    <w:sdt>
      <w:sdtPr>
        <w:rPr>
          <w:rFonts w:ascii="Cambria" w:hAnsi="Cambria" w:cs="Segoe UI"/>
        </w:rPr>
        <w:alias w:val="Nhập kết quả mong muốn:"/>
        <w:tag w:val="Nhập kết quả mong muốn:"/>
        <w:id w:val="-385254815"/>
        <w:placeholder>
          <w:docPart w:val="D43410FBF3894D869765B88BD013FC72"/>
        </w:placeholder>
        <w:temporary/>
        <w:showingPlcHdr/>
        <w15:appearance w15:val="hidden"/>
      </w:sdtPr>
      <w:sdtEndPr/>
      <w:sdtContent>
        <w:p w14:paraId="0BFE3D8C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Mô tả kết quả mong muốn của bạn.</w:t>
          </w:r>
        </w:p>
      </w:sdtContent>
    </w:sdt>
    <w:p w14:paraId="338BE187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Hoạt động tiếp thị thu hút khách hàng là gì:"/>
          <w:tag w:val="Hoạt động tiếp thị thu hút khách hàng là gì:"/>
          <w:id w:val="-1540433771"/>
          <w:placeholder>
            <w:docPart w:val="970BE5E7847C4EBF8C9B3D4AFD3A2CB7"/>
          </w:placeholder>
          <w:temporary/>
          <w:showingPlcHdr/>
          <w15:appearance w15:val="hidden"/>
        </w:sdtPr>
        <w:sdtEndPr/>
        <w:sdtContent>
          <w:r w:rsidR="001912B2" w:rsidRPr="00962AAB">
            <w:rPr>
              <w:rFonts w:ascii="Cambria" w:hAnsi="Cambria" w:cs="Segoe UI"/>
              <w:lang w:bidi="vi-VN"/>
            </w:rPr>
            <w:t>Hoạt động tiếp thị thu hút khách hàng là gì?</w:t>
          </w:r>
        </w:sdtContent>
      </w:sdt>
    </w:p>
    <w:sdt>
      <w:sdtPr>
        <w:rPr>
          <w:rFonts w:ascii="Cambria" w:hAnsi="Cambria" w:cs="Segoe UI"/>
        </w:rPr>
        <w:alias w:val="Nhập hoạt động tiếp thị thu hút khách hàng:"/>
        <w:tag w:val="Nhập hoạt động tiếp thị thu hút khách hàng:"/>
        <w:id w:val="903495198"/>
        <w:placeholder>
          <w:docPart w:val="D379E1C26A0A40C282CF1A1ECC83CCB8"/>
        </w:placeholder>
        <w:temporary/>
        <w:showingPlcHdr/>
        <w15:appearance w15:val="hidden"/>
      </w:sdtPr>
      <w:sdtEndPr/>
      <w:sdtContent>
        <w:p w14:paraId="1857BE54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Định nghĩa hoạt động tiếp thị thu hút khách hàng.</w:t>
          </w:r>
        </w:p>
      </w:sdtContent>
    </w:sdt>
    <w:p w14:paraId="792D5E86" w14:textId="77777777" w:rsidR="00FC58C2" w:rsidRPr="00962AAB" w:rsidRDefault="007B5276">
      <w:pPr>
        <w:pStyle w:val="u2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Quy trình:"/>
          <w:tag w:val="Quy trình:"/>
          <w:id w:val="1041628559"/>
          <w:placeholder>
            <w:docPart w:val="ABE0457E53A8410E8D39B8142546B757"/>
          </w:placeholder>
          <w:temporary/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Quy trình</w:t>
          </w:r>
        </w:sdtContent>
      </w:sdt>
    </w:p>
    <w:p w14:paraId="5C903BDB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Phát triển danh sách:"/>
          <w:tag w:val="Phát triển danh sách:"/>
          <w:id w:val="-1004743694"/>
          <w:placeholder>
            <w:docPart w:val="BA70B2EE64E54912BADEB632A4EC2A21"/>
          </w:placeholder>
          <w:temporary/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Phát triển danh sách</w:t>
          </w:r>
        </w:sdtContent>
      </w:sdt>
    </w:p>
    <w:sdt>
      <w:sdtPr>
        <w:rPr>
          <w:rFonts w:ascii="Cambria" w:hAnsi="Cambria" w:cs="Segoe UI"/>
        </w:rPr>
        <w:alias w:val="Nhập nội dung phát triển danh sách:"/>
        <w:tag w:val="Nhập nội dung phát triển danh sách:"/>
        <w:id w:val="-489477697"/>
        <w:placeholder>
          <w:docPart w:val="0D5B1A530BEC44A283254937101B38E4"/>
        </w:placeholder>
        <w:temporary/>
        <w:showingPlcHdr/>
        <w15:appearance w15:val="hidden"/>
      </w:sdtPr>
      <w:sdtEndPr/>
      <w:sdtContent>
        <w:p w14:paraId="24552018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Mô tả nội dung phát triển danh sách.</w:t>
          </w:r>
        </w:p>
      </w:sdtContent>
    </w:sdt>
    <w:p w14:paraId="70BD02E5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Cơ chế tìm kiếm khách hàng tiềm năng:"/>
          <w:tag w:val="Cơ chế tìm kiếm khách hàng tiềm năng:"/>
          <w:id w:val="2103911726"/>
          <w:placeholder>
            <w:docPart w:val="723A95E85CA34423BA0156FB23C65C9F"/>
          </w:placeholder>
          <w:temporary/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Cơ chế tìm kiếm khách hàng tiềm năng</w:t>
          </w:r>
        </w:sdtContent>
      </w:sdt>
    </w:p>
    <w:sdt>
      <w:sdtPr>
        <w:rPr>
          <w:rFonts w:ascii="Cambria" w:hAnsi="Cambria" w:cs="Segoe UI"/>
        </w:rPr>
        <w:alias w:val="Nhập cơ chế tìm kiếm khách hàng tiềm năng:"/>
        <w:tag w:val="Nhập cơ chế tìm kiếm khách hàng tiềm năng:"/>
        <w:id w:val="-535808118"/>
        <w:placeholder>
          <w:docPart w:val="D4B79284F31D45AEBEC84B342CEEF280"/>
        </w:placeholder>
        <w:temporary/>
        <w:showingPlcHdr/>
        <w15:appearance w15:val="hidden"/>
      </w:sdtPr>
      <w:sdtEndPr/>
      <w:sdtContent>
        <w:p w14:paraId="1E2504A7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Mô tả cơ chế tìm kiếm khách hàng tiềm năng.</w:t>
          </w:r>
        </w:p>
      </w:sdtContent>
    </w:sdt>
    <w:p w14:paraId="0D303F15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Theo dõi trước sự kiện:"/>
          <w:tag w:val="Theo dõi trước sự kiện:"/>
          <w:id w:val="-2055761435"/>
          <w:placeholder>
            <w:docPart w:val="96A5492AD881485093E2BACBA139B470"/>
          </w:placeholder>
          <w:temporary/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Theo dõi trước sự kiện</w:t>
          </w:r>
        </w:sdtContent>
      </w:sdt>
    </w:p>
    <w:sdt>
      <w:sdtPr>
        <w:rPr>
          <w:rFonts w:ascii="Cambria" w:hAnsi="Cambria" w:cs="Segoe UI"/>
        </w:rPr>
        <w:alias w:val="Nhập nội dung theo dõi trước sự kiện:"/>
        <w:tag w:val="Nhập nội dung theo dõi trước sự kiện:"/>
        <w:id w:val="218795603"/>
        <w:placeholder>
          <w:docPart w:val="1FA74957D1DA40E896D17491402B4B4E"/>
        </w:placeholder>
        <w:temporary/>
        <w:showingPlcHdr/>
        <w15:appearance w15:val="hidden"/>
      </w:sdtPr>
      <w:sdtEndPr/>
      <w:sdtContent>
        <w:p w14:paraId="0EF0B5E4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Định nghĩa nội dung theo dõi trước sự kiện.</w:t>
          </w:r>
        </w:p>
      </w:sdtContent>
    </w:sdt>
    <w:p w14:paraId="437E9437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Theo dõi sau sự kiện:"/>
          <w:tag w:val="Theo dõi sau sự kiện:"/>
          <w:id w:val="894247755"/>
          <w:placeholder>
            <w:docPart w:val="64CF0E1DF25940AF9E1246A7ADBF159D"/>
          </w:placeholder>
          <w:temporary/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Theo dõi sau sự kiện</w:t>
          </w:r>
        </w:sdtContent>
      </w:sdt>
    </w:p>
    <w:sdt>
      <w:sdtPr>
        <w:rPr>
          <w:rFonts w:ascii="Cambria" w:hAnsi="Cambria" w:cs="Segoe UI"/>
        </w:rPr>
        <w:alias w:val="Nhập nội dung theo dõi sau sự kiện:"/>
        <w:tag w:val="Nhập nội dung theo dõi sau sự kiện:"/>
        <w:id w:val="1515034732"/>
        <w:placeholder>
          <w:docPart w:val="34878A0040854C46B77134F0B40B30D6"/>
        </w:placeholder>
        <w:temporary/>
        <w:showingPlcHdr/>
        <w15:appearance w15:val="hidden"/>
      </w:sdtPr>
      <w:sdtEndPr/>
      <w:sdtContent>
        <w:p w14:paraId="6A08D825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Định nghĩa nội dung theo dõi sau sự kiện.</w:t>
          </w:r>
        </w:p>
      </w:sdtContent>
    </w:sdt>
    <w:p w14:paraId="7058FF4C" w14:textId="77777777" w:rsidR="00FC58C2" w:rsidRPr="00962AAB" w:rsidRDefault="007B5276">
      <w:pPr>
        <w:pStyle w:val="u2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Quy trình và tiêu chí đánh giá phẩm chất cơ hội:"/>
          <w:tag w:val="Quy trình và tiêu chí đánh giá phẩm chất cơ hội:"/>
          <w:id w:val="2029511930"/>
          <w:placeholder>
            <w:docPart w:val="A2C8B8DEB68B47C2BA397E098A70E696"/>
          </w:placeholder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Quy trình và tiêu chí đánh giá phẩm chất cơ hội</w:t>
          </w:r>
        </w:sdtContent>
      </w:sdt>
    </w:p>
    <w:sdt>
      <w:sdtPr>
        <w:rPr>
          <w:rFonts w:ascii="Cambria" w:hAnsi="Cambria" w:cs="Segoe UI"/>
        </w:rPr>
        <w:alias w:val="Nhập quy trình và tiêu chí đánh giá phẩm chất cơ hội:"/>
        <w:tag w:val="Nhập quy trình và tiêu chí đánh giá phẩm chất cơ hội:"/>
        <w:id w:val="-1240560991"/>
        <w:placeholder>
          <w:docPart w:val="74DC9FE822C24225B82B2C99D1900F7A"/>
        </w:placeholder>
        <w:temporary/>
        <w:showingPlcHdr/>
        <w15:appearance w15:val="hidden"/>
      </w:sdtPr>
      <w:sdtEndPr/>
      <w:sdtContent>
        <w:p w14:paraId="2146EA1E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Định nghĩa quy trình và tiêu chí đánh giá phẩm chất cơ hội.</w:t>
          </w:r>
        </w:p>
      </w:sdtContent>
    </w:sdt>
    <w:sdt>
      <w:sdtPr>
        <w:rPr>
          <w:rFonts w:ascii="Cambria" w:hAnsi="Cambria" w:cs="Segoe UI"/>
        </w:rPr>
        <w:alias w:val="Kế hoạch dự án:"/>
        <w:tag w:val="Kế hoạch dự án:"/>
        <w:id w:val="-1428889646"/>
        <w:placeholder>
          <w:docPart w:val="426836FEAEE745218155E7B138C2481D"/>
        </w:placeholder>
        <w:temporary/>
        <w:showingPlcHdr/>
        <w15:appearance w15:val="hidden"/>
      </w:sdtPr>
      <w:sdtEndPr/>
      <w:sdtContent>
        <w:p w14:paraId="38903CC4" w14:textId="77777777" w:rsidR="00FC58C2" w:rsidRPr="00962AAB" w:rsidRDefault="007D770B" w:rsidP="007D770B">
          <w:pPr>
            <w:pStyle w:val="u2"/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Kế hoạch dự án</w:t>
          </w:r>
        </w:p>
      </w:sdtContent>
    </w:sdt>
    <w:p w14:paraId="10780A11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Tài nguyên cần thiết cho sự kiện:"/>
          <w:tag w:val="Tài nguyên cần thiết cho sự kiện:"/>
          <w:id w:val="1654336538"/>
          <w:placeholder>
            <w:docPart w:val="8D8E07C64B364008A251CCA931A80047"/>
          </w:placeholder>
          <w:temporary/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Tài nguyên cần thiết cho sự kiện</w:t>
          </w:r>
        </w:sdtContent>
      </w:sdt>
    </w:p>
    <w:tbl>
      <w:tblPr>
        <w:tblStyle w:val="BangLi1Nhat-Nhnmanh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Kế hoạch dự án"/>
      </w:tblPr>
      <w:tblGrid>
        <w:gridCol w:w="3865"/>
        <w:gridCol w:w="3850"/>
        <w:gridCol w:w="1311"/>
      </w:tblGrid>
      <w:tr w:rsidR="00FC58C2" w:rsidRPr="00962AAB" w14:paraId="47503767" w14:textId="77777777" w:rsidTr="00FC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002" w:type="dxa"/>
            <w:tcBorders>
              <w:top w:val="nil"/>
              <w:left w:val="nil"/>
            </w:tcBorders>
            <w:vAlign w:val="bottom"/>
          </w:tcPr>
          <w:p w14:paraId="6826E000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Tài nguyên:"/>
                <w:tag w:val="Tài nguyên:"/>
                <w:id w:val="567845349"/>
                <w:placeholder>
                  <w:docPart w:val="812E37A9716D4F839B277880469C2C37"/>
                </w:placeholder>
                <w:temporary/>
                <w:showingPlcHdr/>
                <w15:appearance w15:val="hidden"/>
              </w:sdtPr>
              <w:sdtEndPr/>
              <w:sdtContent>
                <w:r w:rsidR="007D770B" w:rsidRPr="00962AAB">
                  <w:rPr>
                    <w:rFonts w:ascii="Cambria" w:hAnsi="Cambria" w:cs="Segoe UI"/>
                    <w:lang w:bidi="vi-VN"/>
                  </w:rPr>
                  <w:t>Tài nguyên</w:t>
                </w:r>
              </w:sdtContent>
            </w:sdt>
          </w:p>
        </w:tc>
        <w:tc>
          <w:tcPr>
            <w:tcW w:w="4003" w:type="dxa"/>
            <w:tcBorders>
              <w:top w:val="nil"/>
            </w:tcBorders>
            <w:vAlign w:val="bottom"/>
          </w:tcPr>
          <w:p w14:paraId="366C5830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Vai trò:"/>
                <w:tag w:val="Vai trò:"/>
                <w:id w:val="309130455"/>
                <w:placeholder>
                  <w:docPart w:val="DE14F9C9CA2B4BC6BBE25DF3BD60CB31"/>
                </w:placeholder>
                <w:temporary/>
                <w:showingPlcHdr/>
                <w15:appearance w15:val="hidden"/>
              </w:sdtPr>
              <w:sdtEndPr/>
              <w:sdtContent>
                <w:r w:rsidR="007D770B" w:rsidRPr="00962AAB">
                  <w:rPr>
                    <w:rFonts w:ascii="Cambria" w:hAnsi="Cambria" w:cs="Segoe UI"/>
                    <w:lang w:bidi="vi-VN"/>
                  </w:rPr>
                  <w:t>Vai trò</w:t>
                </w:r>
              </w:sdtContent>
            </w:sdt>
          </w:p>
        </w:tc>
        <w:tc>
          <w:tcPr>
            <w:tcW w:w="1345" w:type="dxa"/>
            <w:tcBorders>
              <w:top w:val="nil"/>
              <w:right w:val="nil"/>
            </w:tcBorders>
            <w:vAlign w:val="bottom"/>
          </w:tcPr>
          <w:p w14:paraId="757FEA66" w14:textId="77777777" w:rsidR="00FC58C2" w:rsidRPr="00962AAB" w:rsidRDefault="007B5276">
            <w:pPr>
              <w:pStyle w:val="Cnphi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Số giờ làm việc dự kiến:"/>
                <w:tag w:val="Số giờ làm việc dự kiến:"/>
                <w:id w:val="103078681"/>
                <w:placeholder>
                  <w:docPart w:val="DF8F3525E58B4E559A6FE27D642E8647"/>
                </w:placeholder>
                <w:temporary/>
                <w:showingPlcHdr/>
                <w15:appearance w15:val="hidden"/>
              </w:sdtPr>
              <w:sdtEndPr/>
              <w:sdtContent>
                <w:r w:rsidR="007D770B" w:rsidRPr="00962AAB">
                  <w:rPr>
                    <w:rFonts w:ascii="Cambria" w:hAnsi="Cambria" w:cs="Segoe UI"/>
                    <w:lang w:bidi="vi-VN"/>
                  </w:rPr>
                  <w:t>Số giờ làm việc dự kiến</w:t>
                </w:r>
              </w:sdtContent>
            </w:sdt>
          </w:p>
        </w:tc>
      </w:tr>
      <w:tr w:rsidR="00FC58C2" w:rsidRPr="00962AAB" w14:paraId="0A88BCF2" w14:textId="77777777" w:rsidTr="00FC58C2">
        <w:sdt>
          <w:sdtPr>
            <w:rPr>
              <w:rFonts w:ascii="Cambria" w:hAnsi="Cambria" w:cs="Segoe UI"/>
            </w:rPr>
            <w:alias w:val="Nhập tài nguyên 1:"/>
            <w:tag w:val="Nhập tài nguyên 1:"/>
            <w:id w:val="-454719050"/>
            <w:placeholder>
              <w:docPart w:val="E7461A7B72A441A5BA3454AC74DEB7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02" w:type="dxa"/>
                <w:tcBorders>
                  <w:left w:val="nil"/>
                </w:tcBorders>
              </w:tcPr>
              <w:p w14:paraId="6B6A3711" w14:textId="77777777" w:rsidR="00FC58C2" w:rsidRPr="00962AAB" w:rsidRDefault="007D770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Tài nguyên 1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vai trò:"/>
            <w:tag w:val="Nhập vai trò:"/>
            <w:id w:val="162212528"/>
            <w:placeholder>
              <w:docPart w:val="C5DD259A55D640F885B118391C486F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03" w:type="dxa"/>
              </w:tcPr>
              <w:p w14:paraId="64CF8068" w14:textId="77777777" w:rsidR="00FC58C2" w:rsidRPr="00962AAB" w:rsidRDefault="007D770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Vai trò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số giờ làm việc dự kiến:"/>
            <w:tag w:val="Nhập số giờ làm việc dự kiến:"/>
            <w:id w:val="479113882"/>
            <w:placeholder>
              <w:docPart w:val="8C0FD4652BD541FEAC86A5C5D6CBF9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  <w:tcBorders>
                  <w:right w:val="nil"/>
                </w:tcBorders>
              </w:tcPr>
              <w:p w14:paraId="077E1217" w14:textId="77777777" w:rsidR="00FC58C2" w:rsidRPr="00962AAB" w:rsidRDefault="007D770B">
                <w:pPr>
                  <w:pStyle w:val="Cnphi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Thời gian</w:t>
                </w:r>
              </w:p>
            </w:tc>
          </w:sdtContent>
        </w:sdt>
      </w:tr>
      <w:tr w:rsidR="00FC58C2" w:rsidRPr="00962AAB" w14:paraId="1DBDC82B" w14:textId="77777777" w:rsidTr="00FC58C2">
        <w:sdt>
          <w:sdtPr>
            <w:rPr>
              <w:rFonts w:ascii="Cambria" w:hAnsi="Cambria" w:cs="Segoe UI"/>
            </w:rPr>
            <w:alias w:val="Nhập tài nguyên 2:"/>
            <w:tag w:val="Nhập tài nguyên 2:"/>
            <w:id w:val="65388452"/>
            <w:placeholder>
              <w:docPart w:val="7F555CCC1DBA4AAF9CA48C2517F3C7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02" w:type="dxa"/>
                <w:tcBorders>
                  <w:left w:val="nil"/>
                </w:tcBorders>
              </w:tcPr>
              <w:p w14:paraId="3AC5596B" w14:textId="77777777" w:rsidR="00FC58C2" w:rsidRPr="00962AAB" w:rsidRDefault="007D770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Tài nguyên 2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vai trò:"/>
            <w:tag w:val="Nhập vai trò:"/>
            <w:id w:val="2077009792"/>
            <w:placeholder>
              <w:docPart w:val="CC5B0FEF105446F8A1D4CF69C69986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03" w:type="dxa"/>
              </w:tcPr>
              <w:p w14:paraId="40043EFA" w14:textId="77777777" w:rsidR="00FC58C2" w:rsidRPr="00962AAB" w:rsidRDefault="007D770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Vai trò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số giờ làm việc dự kiến:"/>
            <w:tag w:val="Nhập số giờ làm việc dự kiến:"/>
            <w:id w:val="350223342"/>
            <w:placeholder>
              <w:docPart w:val="1F338B544BEB4680A366CC737D7D20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  <w:tcBorders>
                  <w:right w:val="nil"/>
                </w:tcBorders>
              </w:tcPr>
              <w:p w14:paraId="7DF0E63E" w14:textId="77777777" w:rsidR="00FC58C2" w:rsidRPr="00962AAB" w:rsidRDefault="007D770B">
                <w:pPr>
                  <w:pStyle w:val="Cnphi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Thời gian</w:t>
                </w:r>
              </w:p>
            </w:tc>
          </w:sdtContent>
        </w:sdt>
      </w:tr>
      <w:tr w:rsidR="00FC58C2" w:rsidRPr="00962AAB" w14:paraId="7C83C87A" w14:textId="77777777" w:rsidTr="00FC58C2">
        <w:sdt>
          <w:sdtPr>
            <w:rPr>
              <w:rFonts w:ascii="Cambria" w:hAnsi="Cambria" w:cs="Segoe UI"/>
            </w:rPr>
            <w:alias w:val="Nhập tài nguyên 3:"/>
            <w:tag w:val="Nhập tài nguyên 3:"/>
            <w:id w:val="-1338762851"/>
            <w:placeholder>
              <w:docPart w:val="C040797990724A369B03861A5CE658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02" w:type="dxa"/>
                <w:tcBorders>
                  <w:left w:val="nil"/>
                </w:tcBorders>
              </w:tcPr>
              <w:p w14:paraId="14B4E5FA" w14:textId="77777777" w:rsidR="00FC58C2" w:rsidRPr="00962AAB" w:rsidRDefault="007D770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Tài nguyên 3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vai trò:"/>
            <w:tag w:val="Nhập vai trò:"/>
            <w:id w:val="691796488"/>
            <w:placeholder>
              <w:docPart w:val="97D11E49A9634C21A24A942076E1EF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03" w:type="dxa"/>
              </w:tcPr>
              <w:p w14:paraId="7AE75ED0" w14:textId="77777777" w:rsidR="00FC58C2" w:rsidRPr="00962AAB" w:rsidRDefault="007D770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Vai trò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số giờ làm việc dự kiến:"/>
            <w:tag w:val="Nhập số giờ làm việc dự kiến:"/>
            <w:id w:val="-1692760100"/>
            <w:placeholder>
              <w:docPart w:val="6A7B2BDFE8F9449E88FD97B3C8B6D4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45" w:type="dxa"/>
                <w:tcBorders>
                  <w:right w:val="nil"/>
                </w:tcBorders>
              </w:tcPr>
              <w:p w14:paraId="192D5E35" w14:textId="77777777" w:rsidR="00FC58C2" w:rsidRPr="00962AAB" w:rsidRDefault="007D770B">
                <w:pPr>
                  <w:pStyle w:val="Cnphi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Thời gian</w:t>
                </w:r>
              </w:p>
            </w:tc>
          </w:sdtContent>
        </w:sdt>
      </w:tr>
    </w:tbl>
    <w:p w14:paraId="66AEFD7C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Ngân sách:"/>
          <w:tag w:val="Ngân sách:"/>
          <w:id w:val="-735090648"/>
          <w:placeholder>
            <w:docPart w:val="5B71AC3C89D0447EB4C07477B0708733"/>
          </w:placeholder>
          <w:temporary/>
          <w:showingPlcHdr/>
          <w15:appearance w15:val="hidden"/>
        </w:sdtPr>
        <w:sdtEndPr/>
        <w:sdtContent>
          <w:r w:rsidR="007D770B" w:rsidRPr="00962AAB">
            <w:rPr>
              <w:rFonts w:ascii="Cambria" w:hAnsi="Cambria" w:cs="Segoe UI"/>
              <w:lang w:bidi="vi-VN"/>
            </w:rPr>
            <w:t>Ngân sách</w:t>
          </w:r>
        </w:sdtContent>
      </w:sdt>
    </w:p>
    <w:sdt>
      <w:sdtPr>
        <w:rPr>
          <w:rFonts w:ascii="Cambria" w:hAnsi="Cambria" w:cs="Segoe UI"/>
        </w:rPr>
        <w:alias w:val="Nhập ngân sách:"/>
        <w:tag w:val="Nhập ngân sách:"/>
        <w:id w:val="608248847"/>
        <w:placeholder>
          <w:docPart w:val="CEB4D59FBC9F49C5A3A3D2DE1072CE5C"/>
        </w:placeholder>
        <w:temporary/>
        <w:showingPlcHdr/>
        <w15:appearance w15:val="hidden"/>
      </w:sdtPr>
      <w:sdtEndPr/>
      <w:sdtContent>
        <w:p w14:paraId="623F5FFA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Style w:val="Nhnmanh"/>
              <w:rFonts w:ascii="Cambria" w:hAnsi="Cambria" w:cs="Segoe UI"/>
              <w:lang w:bidi="vi-VN"/>
            </w:rPr>
            <w:t>Tổng hợp danh sách các khoản liên quan mà bạn sẽ dùng để tạo các khoản riêng trong ngân sách (ví dụ: thuê quầy, tiện ích, đi lại). Sử dụng mẫu Kế hoạch ngân sách tiếp thị để xây dựng ngân sách hoàn thiện.</w:t>
          </w:r>
        </w:p>
      </w:sdtContent>
    </w:sdt>
    <w:sdt>
      <w:sdtPr>
        <w:rPr>
          <w:rFonts w:ascii="Cambria" w:hAnsi="Cambria" w:cs="Segoe UI"/>
        </w:rPr>
        <w:alias w:val="Nhập danh sách mọi khoản liên quan:"/>
        <w:tag w:val="Nhập danh sách mọi khoản liên quan:"/>
        <w:id w:val="-1998953264"/>
        <w:placeholder>
          <w:docPart w:val="C92CA31D87334D7EAC62F160E16B1B50"/>
        </w:placeholder>
        <w:temporary/>
        <w:showingPlcHdr/>
        <w15:appearance w15:val="hidden"/>
      </w:sdtPr>
      <w:sdtEndPr/>
      <w:sdtContent>
        <w:p w14:paraId="3451E32C" w14:textId="77777777" w:rsidR="00FC58C2" w:rsidRPr="00962AAB" w:rsidRDefault="004F0E9B">
          <w:pPr>
            <w:pStyle w:val="Duudong"/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Liệt kê mọi khoản liên quan.</w:t>
          </w:r>
        </w:p>
      </w:sdtContent>
    </w:sdt>
    <w:sdt>
      <w:sdtPr>
        <w:rPr>
          <w:rFonts w:ascii="Cambria" w:hAnsi="Cambria" w:cs="Segoe UI"/>
        </w:rPr>
        <w:alias w:val="Nhập mọi khoản liên quan:"/>
        <w:tag w:val="Nhập mọi khoản liên quan:"/>
        <w:id w:val="-591932436"/>
        <w:placeholder>
          <w:docPart w:val="760656E318194419BA363176F639BD6A"/>
        </w:placeholder>
        <w:temporary/>
        <w:showingPlcHdr/>
        <w15:appearance w15:val="hidden"/>
      </w:sdtPr>
      <w:sdtEndPr/>
      <w:sdtContent>
        <w:p w14:paraId="4484D14C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Định nghĩa mọi khoản liên quan.</w:t>
          </w:r>
        </w:p>
      </w:sdtContent>
    </w:sdt>
    <w:p w14:paraId="365E20EF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Số liệu và kỳ vọng:"/>
          <w:tag w:val="Số liệu và kỳ vọng:"/>
          <w:id w:val="-565335982"/>
          <w:placeholder>
            <w:docPart w:val="AA72CBA2785C4AC5B20815BCDC763D73"/>
          </w:placeholder>
          <w:temporary/>
          <w:showingPlcHdr/>
          <w15:appearance w15:val="hidden"/>
        </w:sdtPr>
        <w:sdtEndPr/>
        <w:sdtContent>
          <w:r w:rsidR="003C0801" w:rsidRPr="00962AAB">
            <w:rPr>
              <w:rFonts w:ascii="Cambria" w:hAnsi="Cambria" w:cs="Segoe UI"/>
              <w:lang w:bidi="vi-VN"/>
            </w:rPr>
            <w:t>Số liệu và kỳ vọng</w:t>
          </w:r>
        </w:sdtContent>
      </w:sdt>
    </w:p>
    <w:sdt>
      <w:sdtPr>
        <w:rPr>
          <w:rFonts w:ascii="Cambria" w:hAnsi="Cambria" w:cs="Segoe UI"/>
        </w:rPr>
        <w:alias w:val="Nhập danh sách mọi số liệu và kỳ vọng:"/>
        <w:tag w:val="Nhập danh sách mọi số liệu và kỳ vọng:"/>
        <w:id w:val="-533577796"/>
        <w:placeholder>
          <w:docPart w:val="4A89818B5AE14706A3577FEE8CDE0DD2"/>
        </w:placeholder>
        <w:temporary/>
        <w:showingPlcHdr/>
        <w15:appearance w15:val="hidden"/>
      </w:sdtPr>
      <w:sdtEndPr/>
      <w:sdtContent>
        <w:p w14:paraId="54223FDF" w14:textId="77777777" w:rsidR="00FC58C2" w:rsidRPr="00962AAB" w:rsidRDefault="004F0E9B">
          <w:pPr>
            <w:pStyle w:val="Duudong"/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Liệt kê mọi số liệu và kỳ vọng.</w:t>
          </w:r>
        </w:p>
      </w:sdtContent>
    </w:sdt>
    <w:sdt>
      <w:sdtPr>
        <w:rPr>
          <w:rFonts w:ascii="Cambria" w:hAnsi="Cambria" w:cs="Segoe UI"/>
        </w:rPr>
        <w:alias w:val="Nhập mọi số liệu và kỳ vọng:"/>
        <w:tag w:val="Nhập mọi số liệu và kỳ vọng:"/>
        <w:id w:val="1619946556"/>
        <w:placeholder>
          <w:docPart w:val="6EC7C138728A4AE7A26C191B03C63C50"/>
        </w:placeholder>
        <w:temporary/>
        <w:showingPlcHdr/>
        <w15:appearance w15:val="hidden"/>
      </w:sdtPr>
      <w:sdtEndPr/>
      <w:sdtContent>
        <w:p w14:paraId="40F9400E" w14:textId="77777777" w:rsidR="00FC58C2" w:rsidRPr="00962AAB" w:rsidRDefault="004F0E9B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Định nghĩa mọi số liệu và kỳ vọng.</w:t>
          </w:r>
        </w:p>
      </w:sdtContent>
    </w:sdt>
    <w:p w14:paraId="351B1E19" w14:textId="77777777" w:rsidR="00FC58C2" w:rsidRPr="00962AAB" w:rsidRDefault="007B5276">
      <w:pPr>
        <w:pStyle w:val="u3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Phê duyệt:"/>
          <w:tag w:val="Phê duyệt:"/>
          <w:id w:val="1358932445"/>
          <w:placeholder>
            <w:docPart w:val="B5F1DCE9CD854FF3B225C4F2B717A41C"/>
          </w:placeholder>
          <w:temporary/>
          <w:showingPlcHdr/>
          <w15:appearance w15:val="hidden"/>
        </w:sdtPr>
        <w:sdtEndPr/>
        <w:sdtContent>
          <w:r w:rsidR="003C0801" w:rsidRPr="00962AAB">
            <w:rPr>
              <w:rFonts w:ascii="Cambria" w:hAnsi="Cambria" w:cs="Segoe UI"/>
              <w:lang w:bidi="vi-VN"/>
            </w:rPr>
            <w:t>Phê duyệt</w:t>
          </w:r>
        </w:sdtContent>
      </w:sdt>
    </w:p>
    <w:tbl>
      <w:tblPr>
        <w:tblStyle w:val="BangLi1Nhat-Nhnmanh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hê duyệt với tên và ngày tháng"/>
      </w:tblPr>
      <w:tblGrid>
        <w:gridCol w:w="3289"/>
        <w:gridCol w:w="3282"/>
        <w:gridCol w:w="1227"/>
        <w:gridCol w:w="1228"/>
      </w:tblGrid>
      <w:tr w:rsidR="00FC58C2" w:rsidRPr="00962AAB" w14:paraId="1A42C830" w14:textId="77777777" w:rsidTr="00FC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1" w:type="dxa"/>
            <w:tcBorders>
              <w:top w:val="nil"/>
              <w:left w:val="nil"/>
            </w:tcBorders>
            <w:vAlign w:val="bottom"/>
          </w:tcPr>
          <w:p w14:paraId="6C5E63B8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Tiêu đề:"/>
                <w:tag w:val="Chức danh:"/>
                <w:id w:val="22611863"/>
                <w:placeholder>
                  <w:docPart w:val="A8ED8911189F41C0B3E10CEA1140A4C9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3422" w:type="dxa"/>
            <w:tcBorders>
              <w:top w:val="nil"/>
            </w:tcBorders>
            <w:vAlign w:val="bottom"/>
          </w:tcPr>
          <w:p w14:paraId="7C248459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Tên:"/>
                <w:tag w:val="Tên:"/>
                <w:id w:val="487916429"/>
                <w:placeholder>
                  <w:docPart w:val="49A35DB5026C401B8CB3B90FF4349D12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Tên</w:t>
                </w:r>
              </w:sdtContent>
            </w:sdt>
          </w:p>
        </w:tc>
        <w:tc>
          <w:tcPr>
            <w:tcW w:w="1258" w:type="dxa"/>
            <w:tcBorders>
              <w:top w:val="nil"/>
            </w:tcBorders>
            <w:vAlign w:val="bottom"/>
          </w:tcPr>
          <w:p w14:paraId="1FF649F0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gày 1:"/>
                <w:tag w:val="Ngày 1:"/>
                <w:id w:val="1414359431"/>
                <w:placeholder>
                  <w:docPart w:val="47475BA2D3A24125BB1CDDD456BA8394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Ngày 1</w:t>
                </w:r>
              </w:sdtContent>
            </w:sdt>
          </w:p>
        </w:tc>
        <w:tc>
          <w:tcPr>
            <w:tcW w:w="1259" w:type="dxa"/>
            <w:tcBorders>
              <w:top w:val="nil"/>
              <w:right w:val="nil"/>
            </w:tcBorders>
            <w:vAlign w:val="bottom"/>
          </w:tcPr>
          <w:p w14:paraId="467F3C8D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gày 2:"/>
                <w:tag w:val="Ngày 2:"/>
                <w:id w:val="-171799723"/>
                <w:placeholder>
                  <w:docPart w:val="AB5A9FF0D8E74E7F83A334B98F6ED14C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Ngày 2</w:t>
                </w:r>
              </w:sdtContent>
            </w:sdt>
          </w:p>
        </w:tc>
      </w:tr>
      <w:tr w:rsidR="00FC58C2" w:rsidRPr="00962AAB" w14:paraId="523BEA6A" w14:textId="77777777" w:rsidTr="00FC58C2">
        <w:tc>
          <w:tcPr>
            <w:tcW w:w="3421" w:type="dxa"/>
            <w:tcBorders>
              <w:left w:val="nil"/>
            </w:tcBorders>
          </w:tcPr>
          <w:sdt>
            <w:sdtPr>
              <w:rPr>
                <w:rFonts w:ascii="Cambria" w:hAnsi="Cambria" w:cs="Segoe UI"/>
              </w:rPr>
              <w:alias w:val="Nhập chức danh 1:"/>
              <w:tag w:val="Nhập chức danh 1:"/>
              <w:id w:val="-1456786885"/>
              <w:placeholder>
                <w:docPart w:val="3E14E16AFBBD4A4682C3DAB512CA2736"/>
              </w:placeholder>
              <w:temporary/>
              <w:showingPlcHdr/>
              <w15:appearance w15:val="hidden"/>
            </w:sdtPr>
            <w:sdtEndPr/>
            <w:sdtContent>
              <w:p w14:paraId="0F06A08C" w14:textId="77777777" w:rsidR="00FC58C2" w:rsidRPr="00962AAB" w:rsidRDefault="004F0E9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GIÁM ĐỐC ĐIỀU HÀNH</w:t>
                </w:r>
              </w:p>
            </w:sdtContent>
          </w:sdt>
        </w:tc>
        <w:sdt>
          <w:sdtPr>
            <w:rPr>
              <w:rFonts w:ascii="Cambria" w:hAnsi="Cambria" w:cs="Segoe UI"/>
            </w:rPr>
            <w:alias w:val="Nhập tên:"/>
            <w:tag w:val="Nhập tên:"/>
            <w:id w:val="1701115883"/>
            <w:placeholder>
              <w:docPart w:val="2933535277F749BDA80233DAE2A327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2" w:type="dxa"/>
              </w:tcPr>
              <w:p w14:paraId="0C49DCCD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Tên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1:"/>
            <w:tag w:val="Nhập ngày 1:"/>
            <w:id w:val="-500512277"/>
            <w:placeholder>
              <w:docPart w:val="E6722AEF7D694E89A2CE6D228E96E7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8" w:type="dxa"/>
              </w:tcPr>
              <w:p w14:paraId="08A851F5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Ngày 1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2:"/>
            <w:tag w:val="Nhập ngày 2:"/>
            <w:id w:val="-1676638816"/>
            <w:placeholder>
              <w:docPart w:val="9340F6555AEB4F81A43D09419500E6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9" w:type="dxa"/>
                <w:tcBorders>
                  <w:right w:val="nil"/>
                </w:tcBorders>
              </w:tcPr>
              <w:p w14:paraId="3C5CE14C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 2</w:t>
                </w:r>
              </w:p>
            </w:tc>
          </w:sdtContent>
        </w:sdt>
      </w:tr>
      <w:tr w:rsidR="00FC58C2" w:rsidRPr="00962AAB" w14:paraId="727D577D" w14:textId="77777777" w:rsidTr="00FC58C2">
        <w:tc>
          <w:tcPr>
            <w:tcW w:w="3421" w:type="dxa"/>
            <w:tcBorders>
              <w:left w:val="nil"/>
            </w:tcBorders>
          </w:tcPr>
          <w:sdt>
            <w:sdtPr>
              <w:rPr>
                <w:rFonts w:ascii="Cambria" w:hAnsi="Cambria" w:cs="Segoe UI"/>
              </w:rPr>
              <w:alias w:val="Nhập chức danh 2:"/>
              <w:tag w:val="Nhập chức danh 2:"/>
              <w:id w:val="184020581"/>
              <w:placeholder>
                <w:docPart w:val="53700A4BD50A41C491CEBF0F85543868"/>
              </w:placeholder>
              <w:temporary/>
              <w:showingPlcHdr/>
              <w15:appearance w15:val="hidden"/>
            </w:sdtPr>
            <w:sdtEndPr/>
            <w:sdtContent>
              <w:p w14:paraId="5F9CBB20" w14:textId="77777777" w:rsidR="00FC58C2" w:rsidRPr="00962AAB" w:rsidRDefault="004F0E9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Người quản lý chiến dịch</w:t>
                </w:r>
              </w:p>
            </w:sdtContent>
          </w:sdt>
        </w:tc>
        <w:sdt>
          <w:sdtPr>
            <w:rPr>
              <w:rFonts w:ascii="Cambria" w:hAnsi="Cambria" w:cs="Segoe UI"/>
            </w:rPr>
            <w:alias w:val="Nhập tên:"/>
            <w:tag w:val="Nhập tên:"/>
            <w:id w:val="879202764"/>
            <w:placeholder>
              <w:docPart w:val="4A45469934084DD6ADE118BFF01C9A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2" w:type="dxa"/>
              </w:tcPr>
              <w:p w14:paraId="1AC39391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Tên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1:"/>
            <w:tag w:val="Nhập ngày 1:"/>
            <w:id w:val="-225074950"/>
            <w:placeholder>
              <w:docPart w:val="81FAA4CBDF1A40D8888FB81800FAAFB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8" w:type="dxa"/>
              </w:tcPr>
              <w:p w14:paraId="5C00EC74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Ngày 1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2:"/>
            <w:tag w:val="Nhập ngày 2:"/>
            <w:id w:val="936482909"/>
            <w:placeholder>
              <w:docPart w:val="992A73B839AF4A2A999D4CD9201571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9" w:type="dxa"/>
                <w:tcBorders>
                  <w:right w:val="nil"/>
                </w:tcBorders>
              </w:tcPr>
              <w:p w14:paraId="2A7C029F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 2</w:t>
                </w:r>
              </w:p>
            </w:tc>
          </w:sdtContent>
        </w:sdt>
      </w:tr>
      <w:tr w:rsidR="00FC58C2" w:rsidRPr="00962AAB" w14:paraId="2DA0215C" w14:textId="77777777" w:rsidTr="00FC58C2">
        <w:tc>
          <w:tcPr>
            <w:tcW w:w="3421" w:type="dxa"/>
            <w:tcBorders>
              <w:left w:val="nil"/>
            </w:tcBorders>
          </w:tcPr>
          <w:sdt>
            <w:sdtPr>
              <w:rPr>
                <w:rFonts w:ascii="Cambria" w:hAnsi="Cambria" w:cs="Segoe UI"/>
              </w:rPr>
              <w:alias w:val="Nhập chức danh 3:"/>
              <w:tag w:val="Nhập chức danh 3:"/>
              <w:id w:val="-48685088"/>
              <w:placeholder>
                <w:docPart w:val="8D8BED737D834171ABB6594A4AE2D236"/>
              </w:placeholder>
              <w:temporary/>
              <w:showingPlcHdr/>
              <w15:appearance w15:val="hidden"/>
            </w:sdtPr>
            <w:sdtEndPr/>
            <w:sdtContent>
              <w:p w14:paraId="4D924C6C" w14:textId="77777777" w:rsidR="00FC58C2" w:rsidRPr="00962AAB" w:rsidRDefault="004F0E9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Người quản lý sản phẩm</w:t>
                </w:r>
              </w:p>
            </w:sdtContent>
          </w:sdt>
        </w:tc>
        <w:sdt>
          <w:sdtPr>
            <w:rPr>
              <w:rFonts w:ascii="Cambria" w:hAnsi="Cambria" w:cs="Segoe UI"/>
            </w:rPr>
            <w:alias w:val="Nhập tên:"/>
            <w:tag w:val="Nhập tên:"/>
            <w:id w:val="-1861426613"/>
            <w:placeholder>
              <w:docPart w:val="A9C4B67B46C849A480BCA6B073E4AE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2" w:type="dxa"/>
              </w:tcPr>
              <w:p w14:paraId="008AA860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Tên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1:"/>
            <w:tag w:val="Nhập ngày 1:"/>
            <w:id w:val="732825495"/>
            <w:placeholder>
              <w:docPart w:val="AD88D24EBD6D439C91BF8B7DA78737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8" w:type="dxa"/>
              </w:tcPr>
              <w:p w14:paraId="626A15E2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Ngày 1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2:"/>
            <w:tag w:val="Nhập ngày 2:"/>
            <w:id w:val="-765767475"/>
            <w:placeholder>
              <w:docPart w:val="2003AB9B3AE04E37B7E653E02F959A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9" w:type="dxa"/>
                <w:tcBorders>
                  <w:right w:val="nil"/>
                </w:tcBorders>
              </w:tcPr>
              <w:p w14:paraId="1AD662FC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 2</w:t>
                </w:r>
              </w:p>
            </w:tc>
          </w:sdtContent>
        </w:sdt>
      </w:tr>
      <w:tr w:rsidR="00FC58C2" w:rsidRPr="00962AAB" w14:paraId="547B830E" w14:textId="77777777" w:rsidTr="00FC58C2">
        <w:tc>
          <w:tcPr>
            <w:tcW w:w="3421" w:type="dxa"/>
            <w:tcBorders>
              <w:left w:val="nil"/>
            </w:tcBorders>
          </w:tcPr>
          <w:sdt>
            <w:sdtPr>
              <w:rPr>
                <w:rFonts w:ascii="Cambria" w:hAnsi="Cambria" w:cs="Segoe UI"/>
              </w:rPr>
              <w:alias w:val="Nhập chức danh 4:"/>
              <w:tag w:val="Nhập chức danh 4:"/>
              <w:id w:val="865485727"/>
              <w:placeholder>
                <w:docPart w:val="6D8311C9F05B4E92ACF9B223B7E1ABC6"/>
              </w:placeholder>
              <w:temporary/>
              <w:showingPlcHdr/>
              <w15:appearance w15:val="hidden"/>
            </w:sdtPr>
            <w:sdtEndPr/>
            <w:sdtContent>
              <w:p w14:paraId="732C88A8" w14:textId="77777777" w:rsidR="00FC58C2" w:rsidRPr="00962AAB" w:rsidRDefault="004F0E9B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Người quản lý dự án</w:t>
                </w:r>
              </w:p>
            </w:sdtContent>
          </w:sdt>
        </w:tc>
        <w:sdt>
          <w:sdtPr>
            <w:rPr>
              <w:rFonts w:ascii="Cambria" w:hAnsi="Cambria" w:cs="Segoe UI"/>
            </w:rPr>
            <w:alias w:val="Nhập tên:"/>
            <w:tag w:val="Nhập tên:"/>
            <w:id w:val="-1775784595"/>
            <w:placeholder>
              <w:docPart w:val="6FC33D8577834143AD441D975D7ACA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2" w:type="dxa"/>
              </w:tcPr>
              <w:p w14:paraId="0E8384C1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Tên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1:"/>
            <w:tag w:val="Nhập ngày 1:"/>
            <w:id w:val="-143589503"/>
            <w:placeholder>
              <w:docPart w:val="4941121481D249DDA5CBD58B62C236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8" w:type="dxa"/>
              </w:tcPr>
              <w:p w14:paraId="66888CFE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Ngày 1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2:"/>
            <w:tag w:val="Nhập ngày 2:"/>
            <w:id w:val="-203866105"/>
            <w:placeholder>
              <w:docPart w:val="4CC9628E8AAF4ED985277420279F837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9" w:type="dxa"/>
                <w:tcBorders>
                  <w:right w:val="nil"/>
                </w:tcBorders>
              </w:tcPr>
              <w:p w14:paraId="1F95E4E9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 2</w:t>
                </w:r>
              </w:p>
            </w:tc>
          </w:sdtContent>
        </w:sdt>
      </w:tr>
      <w:tr w:rsidR="00FC58C2" w:rsidRPr="00962AAB" w14:paraId="15CC7090" w14:textId="77777777" w:rsidTr="00FC58C2">
        <w:tc>
          <w:tcPr>
            <w:tcW w:w="3421" w:type="dxa"/>
            <w:tcBorders>
              <w:left w:val="nil"/>
            </w:tcBorders>
          </w:tcPr>
          <w:p w14:paraId="215F83B5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ức danh 5:"/>
                <w:tag w:val="Nhập chức danh 5:"/>
                <w:id w:val="1824542443"/>
                <w:placeholder>
                  <w:docPart w:val="501A2E9A61784D42B6D423C2578AD853"/>
                </w:placeholder>
                <w:temporary/>
                <w:showingPlcHdr/>
                <w15:appearance w15:val="hidden"/>
              </w:sdtPr>
              <w:sdtEndPr/>
              <w:sdtContent>
                <w:r w:rsidR="004F0E9B" w:rsidRPr="00962AAB">
                  <w:rPr>
                    <w:rFonts w:ascii="Cambria" w:hAnsi="Cambria" w:cs="Segoe UI"/>
                    <w:lang w:bidi="vi-VN"/>
                  </w:rPr>
                  <w:t>Chức danh</w:t>
                </w:r>
                <w:r w:rsidR="003C0801" w:rsidRPr="00962AAB">
                  <w:rPr>
                    <w:rFonts w:ascii="Cambria" w:hAnsi="Cambria" w:cs="Segoe UI"/>
                    <w:lang w:bidi="vi-VN"/>
                  </w:rPr>
                  <w:t xml:space="preserve"> 5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tên:"/>
            <w:tag w:val="Nhập tên:"/>
            <w:id w:val="-1158067657"/>
            <w:placeholder>
              <w:docPart w:val="7306DF4286E84F9F8D87B478AD96AD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2" w:type="dxa"/>
              </w:tcPr>
              <w:p w14:paraId="684C8580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Tên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1:"/>
            <w:tag w:val="Nhập ngày 1:"/>
            <w:id w:val="2037923141"/>
            <w:placeholder>
              <w:docPart w:val="B2671A7465A7485AA21392A6E2AA33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8" w:type="dxa"/>
              </w:tcPr>
              <w:p w14:paraId="5AAA7C08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Ngày 1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2:"/>
            <w:tag w:val="Nhập ngày 2:"/>
            <w:id w:val="1772737189"/>
            <w:placeholder>
              <w:docPart w:val="620427CB59524D29810CB3EC46CFFF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9" w:type="dxa"/>
                <w:tcBorders>
                  <w:right w:val="nil"/>
                </w:tcBorders>
              </w:tcPr>
              <w:p w14:paraId="59651466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 2</w:t>
                </w:r>
              </w:p>
            </w:tc>
          </w:sdtContent>
        </w:sdt>
      </w:tr>
      <w:tr w:rsidR="00FC58C2" w:rsidRPr="00962AAB" w14:paraId="375519F1" w14:textId="77777777" w:rsidTr="00FC58C2">
        <w:tc>
          <w:tcPr>
            <w:tcW w:w="3421" w:type="dxa"/>
            <w:tcBorders>
              <w:left w:val="nil"/>
            </w:tcBorders>
          </w:tcPr>
          <w:p w14:paraId="5F07002E" w14:textId="77777777" w:rsidR="00FC58C2" w:rsidRPr="00962AAB" w:rsidRDefault="007B5276">
            <w:pPr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ức danh 6:"/>
                <w:tag w:val="Nhập chức danh 6:"/>
                <w:id w:val="-1192751863"/>
                <w:placeholder>
                  <w:docPart w:val="501A2E9A61784D42B6D423C2578AD853"/>
                </w:placeholder>
                <w:temporary/>
                <w:showingPlcHdr/>
                <w15:appearance w15:val="hidden"/>
              </w:sdtPr>
              <w:sdtEndPr/>
              <w:sdtContent>
                <w:r w:rsidR="00D707F1" w:rsidRPr="00962AAB">
                  <w:rPr>
                    <w:rFonts w:ascii="Cambria" w:hAnsi="Cambria" w:cs="Segoe UI"/>
                    <w:lang w:bidi="vi-VN"/>
                  </w:rPr>
                  <w:t>Chức danh 5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tên:"/>
            <w:tag w:val="Nhập tên:"/>
            <w:id w:val="-730689038"/>
            <w:placeholder>
              <w:docPart w:val="CB2CD986138C44268B01506C8DA1EA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2" w:type="dxa"/>
              </w:tcPr>
              <w:p w14:paraId="2A9EC392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Tên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1:"/>
            <w:tag w:val="Nhập ngày 1:"/>
            <w:id w:val="-1777466083"/>
            <w:placeholder>
              <w:docPart w:val="C02A2465D6B9463EABF08048C6CC9A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8" w:type="dxa"/>
              </w:tcPr>
              <w:p w14:paraId="27C1903B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Ngày 1</w:t>
                </w:r>
              </w:p>
            </w:tc>
          </w:sdtContent>
        </w:sdt>
        <w:sdt>
          <w:sdtPr>
            <w:rPr>
              <w:rFonts w:ascii="Cambria" w:hAnsi="Cambria" w:cs="Segoe UI"/>
            </w:rPr>
            <w:alias w:val="Nhập ngày 2:"/>
            <w:tag w:val="Nhập ngày 2:"/>
            <w:id w:val="197442018"/>
            <w:placeholder>
              <w:docPart w:val="A2BA446A92BF4584AFD1E5EA0913FE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59" w:type="dxa"/>
                <w:tcBorders>
                  <w:right w:val="nil"/>
                </w:tcBorders>
              </w:tcPr>
              <w:p w14:paraId="47C6F941" w14:textId="77777777" w:rsidR="00FC58C2" w:rsidRPr="00962AAB" w:rsidRDefault="003C0801">
                <w:pPr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 2</w:t>
                </w:r>
              </w:p>
            </w:tc>
          </w:sdtContent>
        </w:sdt>
      </w:tr>
    </w:tbl>
    <w:p w14:paraId="56D0F888" w14:textId="77777777" w:rsidR="00FC58C2" w:rsidRPr="00962AAB" w:rsidRDefault="007B5276">
      <w:pPr>
        <w:pStyle w:val="u1"/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Ký duyệt chiến dịch:"/>
          <w:tag w:val="Ký duyệt chiến dịch:"/>
          <w:id w:val="724184117"/>
          <w:placeholder>
            <w:docPart w:val="91DE1FE3963D43B8B9A1F51871FF6B6C"/>
          </w:placeholder>
          <w:temporary/>
          <w:showingPlcHdr/>
          <w15:appearance w15:val="hidden"/>
        </w:sdtPr>
        <w:sdtEndPr/>
        <w:sdtContent>
          <w:r w:rsidR="003C0801" w:rsidRPr="00962AAB">
            <w:rPr>
              <w:rFonts w:ascii="Cambria" w:hAnsi="Cambria" w:cs="Segoe UI"/>
              <w:lang w:bidi="vi-VN"/>
            </w:rPr>
            <w:t>Ký duyệt chiến dịch</w:t>
          </w:r>
        </w:sdtContent>
      </w:sdt>
    </w:p>
    <w:sdt>
      <w:sdtPr>
        <w:rPr>
          <w:rFonts w:ascii="Cambria" w:hAnsi="Cambria" w:cs="Segoe UI"/>
        </w:rPr>
        <w:alias w:val="Nhập văn bản:"/>
        <w:tag w:val="Nhập văn bản:"/>
        <w:id w:val="1268351826"/>
        <w:placeholder>
          <w:docPart w:val="3091E20EE23A42C1B3E32B5E15D4801F"/>
        </w:placeholder>
        <w:temporary/>
        <w:showingPlcHdr/>
        <w15:appearance w15:val="hidden"/>
      </w:sdtPr>
      <w:sdtEndPr/>
      <w:sdtContent>
        <w:p w14:paraId="29DB6C46" w14:textId="77777777" w:rsidR="006E67C4" w:rsidRPr="00962AAB" w:rsidRDefault="004F0E9B" w:rsidP="006E67C4">
          <w:pPr>
            <w:rPr>
              <w:rFonts w:ascii="Cambria" w:hAnsi="Cambria" w:cs="Segoe UI"/>
            </w:rPr>
          </w:pPr>
          <w:r w:rsidRPr="00962AAB">
            <w:rPr>
              <w:rFonts w:ascii="Cambria" w:hAnsi="Cambria" w:cs="Segoe UI"/>
              <w:lang w:bidi="vi-VN"/>
            </w:rPr>
            <w:t>Những người đã ký bên dưới chấp nhận Chiến dịch tiếp thị này như được mô tả tại đây.</w:t>
          </w:r>
        </w:p>
      </w:sdtContent>
    </w:sdt>
    <w:tbl>
      <w:tblPr>
        <w:tblW w:w="5000" w:type="pct"/>
        <w:tblBorders>
          <w:insideV w:val="single" w:sz="48" w:space="0" w:color="FFFFFF" w:themeColor="background1"/>
        </w:tblBorders>
        <w:tblLayout w:type="fixed"/>
        <w:tblCellMar>
          <w:left w:w="0" w:type="dxa"/>
          <w:bottom w:w="432" w:type="dxa"/>
          <w:right w:w="0" w:type="dxa"/>
        </w:tblCellMar>
        <w:tblLook w:val="0620" w:firstRow="1" w:lastRow="0" w:firstColumn="0" w:lastColumn="0" w:noHBand="1" w:noVBand="1"/>
        <w:tblDescription w:val="Khối chữ ký"/>
      </w:tblPr>
      <w:tblGrid>
        <w:gridCol w:w="2486"/>
        <w:gridCol w:w="2489"/>
        <w:gridCol w:w="2489"/>
        <w:gridCol w:w="1562"/>
      </w:tblGrid>
      <w:tr w:rsidR="00FC58C2" w:rsidRPr="00962AAB" w14:paraId="37C79515" w14:textId="77777777" w:rsidTr="005B3755">
        <w:tc>
          <w:tcPr>
            <w:tcW w:w="2580" w:type="dxa"/>
            <w:tcMar>
              <w:top w:w="432" w:type="dxa"/>
            </w:tcMar>
          </w:tcPr>
          <w:p w14:paraId="61D57E5D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-1922088563"/>
                <w:placeholder>
                  <w:docPart w:val="8AC17374FE92445FBD8C92F07BFE56E5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  <w:tcMar>
              <w:top w:w="432" w:type="dxa"/>
            </w:tcMar>
          </w:tcPr>
          <w:p w14:paraId="565D93D2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-969590508"/>
                <w:placeholder>
                  <w:docPart w:val="9FB284DD3CF8490C9979994FE5E39A94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  <w:tcMar>
              <w:top w:w="432" w:type="dxa"/>
            </w:tcMar>
          </w:tcPr>
          <w:p w14:paraId="5EFCB78E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-2118817645"/>
                <w:placeholder>
                  <w:docPart w:val="CFC43C7359C14AE380A3D2E26FCCDDD4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-46616584"/>
            <w:placeholder>
              <w:docPart w:val="07D56569F1274E3AA9DB4FBCEE6C55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Mar>
                  <w:top w:w="432" w:type="dxa"/>
                </w:tcMar>
              </w:tcPr>
              <w:p w14:paraId="201A9B61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2F903083" w14:textId="77777777" w:rsidTr="005B3755">
        <w:tc>
          <w:tcPr>
            <w:tcW w:w="2580" w:type="dxa"/>
          </w:tcPr>
          <w:p w14:paraId="7EAF0CFC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-1414471853"/>
                <w:placeholder>
                  <w:docPart w:val="90CC33147797425AA47ADC4207AD59A0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</w:tcPr>
          <w:p w14:paraId="1C920EE5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520666373"/>
                <w:placeholder>
                  <w:docPart w:val="E141A3DA0F994D628C46DA11C78404BB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</w:tcPr>
          <w:p w14:paraId="2A5217AC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-970969408"/>
                <w:placeholder>
                  <w:docPart w:val="E520586FCBCC47CA93FDE2CF4E94EC91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1475718508"/>
            <w:placeholder>
              <w:docPart w:val="90E013B603664FCAAF0306F23CB18B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</w:tcPr>
              <w:p w14:paraId="2A62E8F8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26F41D83" w14:textId="77777777" w:rsidTr="005B3755">
        <w:tc>
          <w:tcPr>
            <w:tcW w:w="2580" w:type="dxa"/>
          </w:tcPr>
          <w:p w14:paraId="49A1D0D4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1502077586"/>
                <w:placeholder>
                  <w:docPart w:val="7BEF33E847AF4085A7568CEC0EBC9CEE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</w:tcPr>
          <w:p w14:paraId="5FD53A8B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-1455549676"/>
                <w:placeholder>
                  <w:docPart w:val="39CB9B59AA304D84A0E50F26D753FC95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</w:tcPr>
          <w:p w14:paraId="1233C50F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920446254"/>
                <w:placeholder>
                  <w:docPart w:val="C57B2CA0071846798DFB5659AED05DD9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-720435540"/>
            <w:placeholder>
              <w:docPart w:val="C0E63BED9AEA4E42A20B810CF54278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</w:tcPr>
              <w:p w14:paraId="671B8CC4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16F1E066" w14:textId="77777777" w:rsidTr="005B3755">
        <w:tc>
          <w:tcPr>
            <w:tcW w:w="2580" w:type="dxa"/>
          </w:tcPr>
          <w:p w14:paraId="7E1CEA0D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-1842692674"/>
                <w:placeholder>
                  <w:docPart w:val="CBA59C414F9E4B74B13280B9EBFA05BF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</w:tcPr>
          <w:p w14:paraId="364BEF28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589198236"/>
                <w:placeholder>
                  <w:docPart w:val="9CDD7B795E5C4810B975F810B4F06923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</w:tcPr>
          <w:p w14:paraId="1A22A3E1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1400642670"/>
                <w:placeholder>
                  <w:docPart w:val="69D667A472E54FDD9E486517A898587F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655876174"/>
            <w:placeholder>
              <w:docPart w:val="B67BE0CC51B74B96971049D45970B8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</w:tcPr>
              <w:p w14:paraId="3DF5BA1E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460B00E3" w14:textId="77777777" w:rsidTr="005B3755">
        <w:tc>
          <w:tcPr>
            <w:tcW w:w="2580" w:type="dxa"/>
          </w:tcPr>
          <w:p w14:paraId="583A782E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-524090874"/>
                <w:placeholder>
                  <w:docPart w:val="EAAE128935B84BD5B9904E97AC89070F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</w:tcPr>
          <w:p w14:paraId="56214F5B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503017985"/>
                <w:placeholder>
                  <w:docPart w:val="E21FC0F94D9D4D778C9FABCD5E119B5F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</w:tcPr>
          <w:p w14:paraId="56EE3D4F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1844502329"/>
                <w:placeholder>
                  <w:docPart w:val="A6585C757E1A4FA48199A22E0E650665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1928227031"/>
            <w:placeholder>
              <w:docPart w:val="E00BA427EAAB4FB58E3C088D35BA19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</w:tcPr>
              <w:p w14:paraId="0CB2E515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4137FE82" w14:textId="77777777" w:rsidTr="005B3755">
        <w:tc>
          <w:tcPr>
            <w:tcW w:w="2580" w:type="dxa"/>
          </w:tcPr>
          <w:p w14:paraId="2F2DEF64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2054428702"/>
                <w:placeholder>
                  <w:docPart w:val="168FD09F4B1E45F383AECEE1BC6ACE32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</w:tcPr>
          <w:p w14:paraId="10458A86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-1271932785"/>
                <w:placeholder>
                  <w:docPart w:val="17164950B62D42399EE64B4A9F522D47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</w:tcPr>
          <w:p w14:paraId="56DFFD30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-646667576"/>
                <w:placeholder>
                  <w:docPart w:val="77D913394F7B47D08DA71EDFFAF0C722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-1267918368"/>
            <w:placeholder>
              <w:docPart w:val="35D6DFD3763C455E88A744675D512A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</w:tcPr>
              <w:p w14:paraId="6A00F15A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091E4D29" w14:textId="77777777" w:rsidTr="005B3755">
        <w:tc>
          <w:tcPr>
            <w:tcW w:w="2580" w:type="dxa"/>
          </w:tcPr>
          <w:p w14:paraId="1C2BA1E3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-542749601"/>
                <w:placeholder>
                  <w:docPart w:val="40CD9D05CC104929A65A54F905B3888D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</w:tcPr>
          <w:p w14:paraId="50EE4114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-166021798"/>
                <w:placeholder>
                  <w:docPart w:val="10369DA9572047FB9A5FD80B66FD68D4"/>
                </w:placeholder>
                <w:temporary/>
                <w:showingPlcHdr/>
                <w15:appearance w15:val="hidden"/>
              </w:sdtPr>
              <w:sdtEndPr/>
              <w:sdtContent>
                <w:r w:rsidR="003C080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</w:tcPr>
          <w:p w14:paraId="5F437E45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458848719"/>
                <w:placeholder>
                  <w:docPart w:val="1E5120822B02460DA0D3F88B3A5BD35B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-780340635"/>
            <w:placeholder>
              <w:docPart w:val="BDE84514EA57489896A5DAA9932447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</w:tcPr>
              <w:p w14:paraId="3B500D62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5217D33D" w14:textId="77777777" w:rsidTr="005B3755">
        <w:tc>
          <w:tcPr>
            <w:tcW w:w="2580" w:type="dxa"/>
          </w:tcPr>
          <w:p w14:paraId="6A82C83A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họ và tên:"/>
                <w:tag w:val="Nhập họ và tên:"/>
                <w:id w:val="1250688341"/>
                <w:placeholder>
                  <w:docPart w:val="53D1EAFB20CD47E2A23C714673633A71"/>
                </w:placeholder>
                <w:temporary/>
                <w:showingPlcHdr/>
                <w15:appearance w15:val="hidden"/>
              </w:sdtPr>
              <w:sdtEndPr/>
              <w:sdtContent>
                <w:r w:rsidR="000C1EF1"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sdtContent>
            </w:sdt>
          </w:p>
        </w:tc>
        <w:tc>
          <w:tcPr>
            <w:tcW w:w="2580" w:type="dxa"/>
          </w:tcPr>
          <w:p w14:paraId="36484AF6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-1315023494"/>
                <w:placeholder>
                  <w:docPart w:val="B41833FDC43842628DF4AC1C665DC48A"/>
                </w:placeholder>
                <w:temporary/>
                <w:showingPlcHdr/>
                <w15:appearance w15:val="hidden"/>
              </w:sdtPr>
              <w:sdtEndPr/>
              <w:sdtContent>
                <w:r w:rsidR="000C1EF1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</w:tcPr>
          <w:p w14:paraId="0E709CCE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-1593396069"/>
                <w:placeholder>
                  <w:docPart w:val="305A2CF087B94AAA99A2FAAE8327F1A3"/>
                </w:placeholder>
                <w:temporary/>
                <w:showingPlcHdr/>
                <w15:appearance w15:val="hidden"/>
              </w:sdtPr>
              <w:sdtEndPr/>
              <w:sdtContent>
                <w:r w:rsidR="000C1EF1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-200245410"/>
            <w:placeholder>
              <w:docPart w:val="FA60EBC9D1D14AE39ED800D31FF62E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</w:tcPr>
              <w:p w14:paraId="113C51B9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  <w:tr w:rsidR="00FC58C2" w:rsidRPr="00962AAB" w14:paraId="612AEFF4" w14:textId="77777777" w:rsidTr="005B3755">
        <w:sdt>
          <w:sdtPr>
            <w:rPr>
              <w:rFonts w:ascii="Cambria" w:hAnsi="Cambria" w:cs="Segoe UI"/>
            </w:rPr>
            <w:alias w:val="Nhập họ và tên:"/>
            <w:tag w:val="Nhập họ và tên:"/>
            <w:id w:val="1800806201"/>
            <w:placeholder>
              <w:docPart w:val="0FB5DAB5BD5A43C7A7BC2EA03D995A3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80" w:type="dxa"/>
                <w:tcMar>
                  <w:bottom w:w="0" w:type="dxa"/>
                </w:tcMar>
              </w:tcPr>
              <w:p w14:paraId="770FAB5D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Họ và tên viết bằng chữ in</w:t>
                </w:r>
              </w:p>
            </w:tc>
          </w:sdtContent>
        </w:sdt>
        <w:tc>
          <w:tcPr>
            <w:tcW w:w="2580" w:type="dxa"/>
            <w:tcMar>
              <w:bottom w:w="0" w:type="dxa"/>
            </w:tcMar>
          </w:tcPr>
          <w:p w14:paraId="2F2E17AE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tiêu đề:"/>
                <w:tag w:val="Nhập chức danh:"/>
                <w:id w:val="-658460029"/>
                <w:placeholder>
                  <w:docPart w:val="21482B37F21F45918F1932D25C3DC38F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Chức danh:</w:t>
                </w:r>
              </w:sdtContent>
            </w:sdt>
          </w:p>
        </w:tc>
        <w:tc>
          <w:tcPr>
            <w:tcW w:w="2580" w:type="dxa"/>
            <w:tcMar>
              <w:bottom w:w="0" w:type="dxa"/>
            </w:tcMar>
          </w:tcPr>
          <w:p w14:paraId="164F42A8" w14:textId="77777777" w:rsidR="00FC58C2" w:rsidRPr="00962AAB" w:rsidRDefault="007B5276">
            <w:pPr>
              <w:pStyle w:val="Chky"/>
              <w:rPr>
                <w:rFonts w:ascii="Cambria" w:hAnsi="Cambria" w:cs="Segoe UI"/>
              </w:rPr>
            </w:pPr>
            <w:sdt>
              <w:sdtPr>
                <w:rPr>
                  <w:rFonts w:ascii="Cambria" w:hAnsi="Cambria" w:cs="Segoe UI"/>
                </w:rPr>
                <w:alias w:val="Nhập chữ ký:"/>
                <w:tag w:val="Nhập chữ ký:"/>
                <w:id w:val="36552473"/>
                <w:placeholder>
                  <w:docPart w:val="1183F2CCB94D4A7CB6F30F29D3E8A650"/>
                </w:placeholder>
                <w:temporary/>
                <w:showingPlcHdr/>
                <w15:appearance w15:val="hidden"/>
              </w:sdtPr>
              <w:sdtEndPr/>
              <w:sdtContent>
                <w:r w:rsidR="006E67C4" w:rsidRPr="00962AAB">
                  <w:rPr>
                    <w:rFonts w:ascii="Cambria" w:hAnsi="Cambria" w:cs="Segoe UI"/>
                    <w:lang w:bidi="vi-VN"/>
                  </w:rPr>
                  <w:t>Chữ ký</w:t>
                </w:r>
              </w:sdtContent>
            </w:sdt>
          </w:p>
        </w:tc>
        <w:sdt>
          <w:sdtPr>
            <w:rPr>
              <w:rFonts w:ascii="Cambria" w:hAnsi="Cambria" w:cs="Segoe UI"/>
            </w:rPr>
            <w:alias w:val="Nhập ngày:"/>
            <w:tag w:val="Nhập ngày:"/>
            <w:id w:val="-1473525207"/>
            <w:placeholder>
              <w:docPart w:val="C00A2A74A832416D902176D42B0B09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0" w:type="dxa"/>
                <w:tcMar>
                  <w:bottom w:w="0" w:type="dxa"/>
                </w:tcMar>
              </w:tcPr>
              <w:p w14:paraId="79BCF5B4" w14:textId="77777777" w:rsidR="00FC58C2" w:rsidRPr="00962AAB" w:rsidRDefault="006E67C4">
                <w:pPr>
                  <w:pStyle w:val="Chky"/>
                  <w:rPr>
                    <w:rFonts w:ascii="Cambria" w:hAnsi="Cambria" w:cs="Segoe UI"/>
                  </w:rPr>
                </w:pPr>
                <w:r w:rsidRPr="00962AAB">
                  <w:rPr>
                    <w:rFonts w:ascii="Cambria" w:hAnsi="Cambria" w:cs="Segoe UI"/>
                    <w:lang w:bidi="vi-VN"/>
                  </w:rPr>
                  <w:t>Ngày</w:t>
                </w:r>
                <w:r w:rsidRPr="00962AAB">
                  <w:rPr>
                    <w:rStyle w:val="VnbanChdanhsn"/>
                    <w:rFonts w:ascii="Cambria" w:hAnsi="Cambria" w:cs="Segoe UI"/>
                    <w:lang w:bidi="vi-VN"/>
                  </w:rPr>
                  <w:t>.</w:t>
                </w:r>
              </w:p>
            </w:tc>
          </w:sdtContent>
        </w:sdt>
      </w:tr>
    </w:tbl>
    <w:p w14:paraId="47443D54" w14:textId="77777777" w:rsidR="00FC58C2" w:rsidRPr="00962AAB" w:rsidRDefault="007B5276">
      <w:pPr>
        <w:rPr>
          <w:rFonts w:ascii="Cambria" w:hAnsi="Cambria" w:cs="Segoe UI"/>
        </w:rPr>
      </w:pPr>
      <w:sdt>
        <w:sdtPr>
          <w:rPr>
            <w:rFonts w:ascii="Cambria" w:hAnsi="Cambria" w:cs="Segoe UI"/>
          </w:rPr>
          <w:alias w:val="Nhập ghi chú:"/>
          <w:tag w:val="Nhập ghi chú:"/>
          <w:id w:val="-1773923353"/>
          <w:placeholder>
            <w:docPart w:val="CF1EB71BF12443D7BE2F1CA32DF74C94"/>
          </w:placeholder>
          <w:temporary/>
          <w:showingPlcHdr/>
          <w15:appearance w15:val="hidden"/>
        </w:sdtPr>
        <w:sdtEndPr/>
        <w:sdtContent>
          <w:r w:rsidR="006E67C4" w:rsidRPr="00962AAB">
            <w:rPr>
              <w:rFonts w:ascii="Cambria" w:hAnsi="Cambria" w:cs="Segoe UI"/>
              <w:lang w:bidi="vi-VN"/>
            </w:rPr>
            <w:t>Lưu ý: Có thể cần chữ ký bổ sung nếu tài liệu được thay đổi đáng kể theo yêu cầu của khách hàng.</w:t>
          </w:r>
        </w:sdtContent>
      </w:sdt>
    </w:p>
    <w:sectPr w:rsidR="00FC58C2" w:rsidRPr="00962AAB" w:rsidSect="00962AAB">
      <w:footerReference w:type="default" r:id="rId9"/>
      <w:headerReference w:type="first" r:id="rId10"/>
      <w:pgSz w:w="11906" w:h="16838" w:code="9"/>
      <w:pgMar w:top="1440" w:right="1440" w:bottom="1440" w:left="1440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421C0" w14:textId="77777777" w:rsidR="007B5276" w:rsidRDefault="007B5276">
      <w:r>
        <w:separator/>
      </w:r>
    </w:p>
    <w:p w14:paraId="56DF8A9B" w14:textId="77777777" w:rsidR="007B5276" w:rsidRDefault="007B5276"/>
  </w:endnote>
  <w:endnote w:type="continuationSeparator" w:id="0">
    <w:p w14:paraId="07A7B4AD" w14:textId="77777777" w:rsidR="007B5276" w:rsidRDefault="007B5276">
      <w:r>
        <w:continuationSeparator/>
      </w:r>
    </w:p>
    <w:p w14:paraId="47CB11E3" w14:textId="77777777" w:rsidR="007B5276" w:rsidRDefault="007B5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Bảng chân trang với ngày, tiêu đề tài liệu và số trang"/>
    </w:tblPr>
    <w:tblGrid>
      <w:gridCol w:w="1354"/>
      <w:gridCol w:w="6318"/>
      <w:gridCol w:w="1354"/>
    </w:tblGrid>
    <w:tr w:rsidR="00FC58C2" w:rsidRPr="00962AAB" w14:paraId="5CD93B28" w14:textId="77777777" w:rsidTr="005A54FA">
      <w:tc>
        <w:tcPr>
          <w:tcW w:w="750" w:type="pct"/>
        </w:tcPr>
        <w:p w14:paraId="4B38759E" w14:textId="5E5152E5" w:rsidR="00FC58C2" w:rsidRPr="00962AAB" w:rsidRDefault="007B5276" w:rsidP="00547E56">
          <w:pPr>
            <w:pStyle w:val="Chntrang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alias w:val="Ngày tháng:"/>
              <w:tag w:val="Ngày:"/>
              <w:id w:val="-581765881"/>
              <w:placeholder>
                <w:docPart w:val="D379E1C26A0A40C282CF1A1ECC83CCB8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773180" w:rsidRPr="00962AAB">
                <w:rPr>
                  <w:rFonts w:ascii="Cambria" w:hAnsi="Cambria"/>
                </w:rPr>
                <w:t xml:space="preserve">DATE: </w:t>
              </w:r>
              <w:r w:rsidR="00E74059" w:rsidRPr="00962AAB">
                <w:rPr>
                  <w:rFonts w:ascii="Cambria" w:hAnsi="Cambria"/>
                  <w:lang w:val="en-US"/>
                </w:rPr>
                <w:t>05/01/2020</w:t>
              </w:r>
            </w:sdtContent>
          </w:sdt>
        </w:p>
      </w:tc>
      <w:tc>
        <w:tcPr>
          <w:tcW w:w="3500" w:type="pct"/>
        </w:tcPr>
        <w:sdt>
          <w:sdtPr>
            <w:rPr>
              <w:rFonts w:ascii="Cambria" w:hAnsi="Cambria"/>
            </w:rPr>
            <w:alias w:val="Chức danh:"/>
            <w:tag w:val="Tiêu đề:"/>
            <w:id w:val="1369803302"/>
            <w:placeholder>
              <w:docPart w:val="ABE0457E53A8410E8D39B8142546B75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500505EA" w14:textId="4F74B271" w:rsidR="00FC58C2" w:rsidRPr="00962AAB" w:rsidRDefault="00E87C12" w:rsidP="00547E56">
              <w:pPr>
                <w:pStyle w:val="Chntrang"/>
                <w:jc w:val="center"/>
                <w:rPr>
                  <w:rFonts w:ascii="Cambria" w:hAnsi="Cambria"/>
                </w:rPr>
              </w:pPr>
              <w:proofErr w:type="spellStart"/>
              <w:r w:rsidRPr="00962AAB">
                <w:rPr>
                  <w:rFonts w:ascii="Cambria" w:hAnsi="Cambria"/>
                </w:rPr>
                <w:t>Object-oriented</w:t>
              </w:r>
              <w:proofErr w:type="spellEnd"/>
              <w:r w:rsidRPr="00962AAB">
                <w:rPr>
                  <w:rFonts w:ascii="Cambria" w:hAnsi="Cambria"/>
                </w:rPr>
                <w:t xml:space="preserve"> </w:t>
              </w:r>
              <w:r w:rsidR="0011518D" w:rsidRPr="00962AAB">
                <w:rPr>
                  <w:rFonts w:ascii="Cambria" w:hAnsi="Cambria"/>
                  <w:lang w:val="en-US"/>
                </w:rPr>
                <w:t>P</w:t>
              </w:r>
              <w:proofErr w:type="spellStart"/>
              <w:r w:rsidRPr="00962AAB">
                <w:rPr>
                  <w:rFonts w:ascii="Cambria" w:hAnsi="Cambria"/>
                </w:rPr>
                <w:t>rogramming</w:t>
              </w:r>
              <w:proofErr w:type="spellEnd"/>
              <w:r w:rsidRPr="00962AAB">
                <w:rPr>
                  <w:rFonts w:ascii="Cambria" w:hAnsi="Cambria"/>
                </w:rPr>
                <w:t xml:space="preserve"> Project REPORT</w:t>
              </w:r>
            </w:p>
          </w:sdtContent>
        </w:sdt>
      </w:tc>
      <w:tc>
        <w:tcPr>
          <w:tcW w:w="750" w:type="pct"/>
        </w:tcPr>
        <w:p w14:paraId="6BC0C1D7" w14:textId="77777777" w:rsidR="00FC58C2" w:rsidRPr="00962AAB" w:rsidRDefault="004F0E9B" w:rsidP="00547E56">
          <w:pPr>
            <w:pStyle w:val="Chntrang"/>
            <w:jc w:val="right"/>
            <w:rPr>
              <w:rFonts w:ascii="Cambria" w:hAnsi="Cambria"/>
            </w:rPr>
          </w:pPr>
          <w:r w:rsidRPr="00962AAB">
            <w:rPr>
              <w:rFonts w:ascii="Cambria" w:hAnsi="Cambria"/>
              <w:lang w:bidi="vi-VN"/>
            </w:rPr>
            <w:fldChar w:fldCharType="begin"/>
          </w:r>
          <w:r w:rsidRPr="00962AAB">
            <w:rPr>
              <w:rFonts w:ascii="Cambria" w:hAnsi="Cambria"/>
              <w:lang w:bidi="vi-VN"/>
            </w:rPr>
            <w:instrText xml:space="preserve"> PAGE   \* MERGEFORMAT </w:instrText>
          </w:r>
          <w:r w:rsidRPr="00962AAB">
            <w:rPr>
              <w:rFonts w:ascii="Cambria" w:hAnsi="Cambria"/>
              <w:lang w:bidi="vi-VN"/>
            </w:rPr>
            <w:fldChar w:fldCharType="separate"/>
          </w:r>
          <w:r w:rsidR="007F4B9C" w:rsidRPr="00962AAB">
            <w:rPr>
              <w:rFonts w:ascii="Cambria" w:hAnsi="Cambria"/>
              <w:lang w:bidi="vi-VN"/>
            </w:rPr>
            <w:t>4</w:t>
          </w:r>
          <w:r w:rsidRPr="00962AAB">
            <w:rPr>
              <w:rFonts w:ascii="Cambria" w:hAnsi="Cambria"/>
              <w:lang w:bidi="vi-VN"/>
            </w:rPr>
            <w:fldChar w:fldCharType="end"/>
          </w:r>
        </w:p>
      </w:tc>
    </w:tr>
  </w:tbl>
  <w:p w14:paraId="14BF56A9" w14:textId="77777777" w:rsidR="00FC58C2" w:rsidRPr="00962AAB" w:rsidRDefault="00FC58C2">
    <w:pPr>
      <w:pStyle w:val="Chntrang"/>
      <w:ind w:left="0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480E" w14:textId="77777777" w:rsidR="007B5276" w:rsidRDefault="007B5276">
      <w:r>
        <w:separator/>
      </w:r>
    </w:p>
    <w:p w14:paraId="695F1C59" w14:textId="77777777" w:rsidR="007B5276" w:rsidRDefault="007B5276"/>
  </w:footnote>
  <w:footnote w:type="continuationSeparator" w:id="0">
    <w:p w14:paraId="2F6E85E1" w14:textId="77777777" w:rsidR="007B5276" w:rsidRDefault="007B5276">
      <w:r>
        <w:continuationSeparator/>
      </w:r>
    </w:p>
    <w:p w14:paraId="3E12DE15" w14:textId="77777777" w:rsidR="007B5276" w:rsidRDefault="007B52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21B28" w14:textId="77777777" w:rsidR="00A94C93" w:rsidRDefault="00A638EC">
    <w:pPr>
      <w:pStyle w:val="utrang"/>
    </w:pPr>
    <w:r>
      <w:rPr>
        <w:noProof/>
        <w:lang w:bidi="vi-VN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DEA1CDE" wp14:editId="79625007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Nhóm 1" descr="Thanh bên trang trí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Hình chữ nhật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Hình chữ nhật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F22817F" id="Nhóm 1" o:spid="_x0000_s1026" alt="Thanh bên trang trí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">
              <v:rect id="Hình chữ nhật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Hình chữ nhật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Duudong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0"/>
    <w:rsid w:val="0003067B"/>
    <w:rsid w:val="000C1EF1"/>
    <w:rsid w:val="0011518D"/>
    <w:rsid w:val="001912B2"/>
    <w:rsid w:val="001E7894"/>
    <w:rsid w:val="00290347"/>
    <w:rsid w:val="00293D41"/>
    <w:rsid w:val="002A0044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54FA"/>
    <w:rsid w:val="005B2EAF"/>
    <w:rsid w:val="005B3755"/>
    <w:rsid w:val="00623FD7"/>
    <w:rsid w:val="006E67C4"/>
    <w:rsid w:val="006F2718"/>
    <w:rsid w:val="00773180"/>
    <w:rsid w:val="007B5276"/>
    <w:rsid w:val="007D770B"/>
    <w:rsid w:val="007F4B9C"/>
    <w:rsid w:val="007F6D58"/>
    <w:rsid w:val="007F6DF3"/>
    <w:rsid w:val="008400AB"/>
    <w:rsid w:val="008E2E9F"/>
    <w:rsid w:val="0090428B"/>
    <w:rsid w:val="00962AAB"/>
    <w:rsid w:val="009D1942"/>
    <w:rsid w:val="00A638EC"/>
    <w:rsid w:val="00A94C93"/>
    <w:rsid w:val="00AA133F"/>
    <w:rsid w:val="00B07882"/>
    <w:rsid w:val="00BE0195"/>
    <w:rsid w:val="00CA74A9"/>
    <w:rsid w:val="00D43C08"/>
    <w:rsid w:val="00D5350B"/>
    <w:rsid w:val="00D707F1"/>
    <w:rsid w:val="00DE6849"/>
    <w:rsid w:val="00E74059"/>
    <w:rsid w:val="00E87C12"/>
    <w:rsid w:val="00F9069F"/>
    <w:rsid w:val="00F9741A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99CEDEE"/>
  <w15:chartTrackingRefBased/>
  <w15:docId w15:val="{F9081A23-AF0C-4FE9-AD82-629E1E20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vi-VN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07F1"/>
    <w:pPr>
      <w:spacing w:before="120" w:after="0" w:line="216" w:lineRule="auto"/>
      <w:ind w:left="74" w:right="74"/>
    </w:pPr>
    <w:rPr>
      <w:rFonts w:ascii="Segoe UI" w:hAnsi="Segoe UI"/>
      <w:sz w:val="20"/>
      <w:lang w:val="vi-VN"/>
    </w:rPr>
  </w:style>
  <w:style w:type="paragraph" w:styleId="u1">
    <w:name w:val="heading 1"/>
    <w:basedOn w:val="Binhthng"/>
    <w:next w:val="Binhthng"/>
    <w:link w:val="u1Char"/>
    <w:uiPriority w:val="1"/>
    <w:qFormat/>
    <w:rsid w:val="00D707F1"/>
    <w:pPr>
      <w:keepNext/>
      <w:keepLines/>
      <w:pageBreakBefore/>
      <w:spacing w:after="40"/>
      <w:outlineLvl w:val="0"/>
    </w:pPr>
    <w:rPr>
      <w:rFonts w:eastAsiaTheme="majorEastAsia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D707F1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eastAsiaTheme="majorEastAsia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D707F1"/>
    <w:pPr>
      <w:keepNext/>
      <w:keepLines/>
      <w:spacing w:before="240" w:after="120"/>
      <w:outlineLvl w:val="2"/>
    </w:pPr>
    <w:rPr>
      <w:rFonts w:eastAsiaTheme="majorEastAsia" w:cstheme="majorBidi"/>
      <w:b/>
      <w:bCs/>
      <w:caps/>
      <w:color w:val="555A3C" w:themeColor="accent3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1"/>
    <w:qFormat/>
    <w:rsid w:val="00D707F1"/>
    <w:pPr>
      <w:outlineLvl w:val="3"/>
    </w:pPr>
    <w:rPr>
      <w:rFonts w:eastAsiaTheme="majorEastAsia" w:cstheme="majorBidi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rsid w:val="00D707F1"/>
    <w:pPr>
      <w:keepNext/>
      <w:keepLines/>
      <w:outlineLvl w:val="4"/>
    </w:pPr>
    <w:rPr>
      <w:rFonts w:eastAsiaTheme="majorEastAsia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D707F1"/>
    <w:rPr>
      <w:rFonts w:ascii="Segoe UI" w:eastAsiaTheme="majorEastAsia" w:hAnsi="Segoe U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D707F1"/>
    <w:rPr>
      <w:rFonts w:ascii="Segoe UI" w:eastAsiaTheme="majorEastAsia" w:hAnsi="Segoe U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D707F1"/>
    <w:rPr>
      <w:rFonts w:ascii="Segoe UI" w:eastAsiaTheme="majorEastAsia" w:hAnsi="Segoe U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1"/>
    <w:rsid w:val="00D707F1"/>
    <w:rPr>
      <w:rFonts w:ascii="Segoe UI" w:eastAsiaTheme="majorEastAsia" w:hAnsi="Segoe UI" w:cstheme="majorBidi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07F1"/>
    <w:rPr>
      <w:rFonts w:ascii="Segoe UI" w:eastAsiaTheme="majorEastAsia" w:hAnsi="Segoe U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link w:val="TiuChar"/>
    <w:uiPriority w:val="1"/>
    <w:qFormat/>
    <w:rsid w:val="00D707F1"/>
    <w:pPr>
      <w:jc w:val="right"/>
    </w:pPr>
    <w:rPr>
      <w:rFonts w:eastAsiaTheme="majorEastAsia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D707F1"/>
    <w:rPr>
      <w:rFonts w:ascii="Segoe UI" w:eastAsiaTheme="majorEastAsia" w:hAnsi="Segoe U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rsid w:val="00D707F1"/>
    <w:pPr>
      <w:jc w:val="right"/>
    </w:pPr>
    <w:rPr>
      <w:rFonts w:eastAsiaTheme="majorEastAsia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sid w:val="00D707F1"/>
    <w:rPr>
      <w:rFonts w:ascii="Segoe UI" w:eastAsiaTheme="majorEastAsia" w:hAnsi="Segoe U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2"/>
    <w:rsid w:val="00D707F1"/>
    <w:rPr>
      <w:rFonts w:ascii="Segoe UI" w:hAnsi="Segoe UI"/>
      <w:i/>
      <w:iCs/>
      <w:color w:val="808080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Chntrang">
    <w:name w:val="footer"/>
    <w:basedOn w:val="Binhthng"/>
    <w:link w:val="ChntrangChar"/>
    <w:uiPriority w:val="2"/>
    <w:pPr>
      <w:spacing w:before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Khngcvin">
    <w:name w:val="Không có viền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next w:val="Binhthng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Thngtinlinh">
    <w:name w:val="Thông tin liên hệ"/>
    <w:basedOn w:val="Binhthng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Chky">
    <w:name w:val="Signature"/>
    <w:basedOn w:val="Binhthng"/>
    <w:link w:val="Chky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ChkyChar">
    <w:name w:val="Chữ ký Char"/>
    <w:basedOn w:val="Phngmcinhcuaoanvn"/>
    <w:link w:val="Chky"/>
    <w:uiPriority w:val="1"/>
    <w:rsid w:val="006E67C4"/>
    <w:rPr>
      <w:kern w:val="0"/>
      <w:sz w:val="16"/>
      <w:szCs w:val="16"/>
      <w14:ligatures w14:val="none"/>
    </w:rPr>
  </w:style>
  <w:style w:type="paragraph" w:customStyle="1" w:styleId="Kduyt">
    <w:name w:val="Ký duyệt"/>
    <w:basedOn w:val="Binhthng"/>
    <w:uiPriority w:val="1"/>
    <w:qFormat/>
    <w:pPr>
      <w:jc w:val="center"/>
    </w:pPr>
    <w:rPr>
      <w:szCs w:val="20"/>
    </w:rPr>
  </w:style>
  <w:style w:type="paragraph" w:customStyle="1" w:styleId="Cnphi">
    <w:name w:val="Căn phải"/>
    <w:basedOn w:val="Binhthng"/>
    <w:uiPriority w:val="1"/>
    <w:qFormat/>
    <w:pPr>
      <w:jc w:val="right"/>
    </w:p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Duudong">
    <w:name w:val="List Bullet"/>
    <w:basedOn w:val="Binhthng"/>
    <w:uiPriority w:val="1"/>
    <w:unhideWhenUsed/>
    <w:pPr>
      <w:numPr>
        <w:numId w:val="5"/>
      </w:numPr>
      <w:ind w:left="432"/>
      <w:contextualSpacing/>
    </w:pPr>
  </w:style>
  <w:style w:type="character" w:styleId="NhnmnhThm">
    <w:name w:val="Intense Emphasis"/>
    <w:basedOn w:val="Phngmcinhcuaoanvn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5A54FA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Nidungcpnchacgiiquyt1">
    <w:name w:val="Nội dung đề cập đến chưa được giải quyết_1"/>
    <w:basedOn w:val="Phngmcinhcuaoanvn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hnmanh">
    <w:name w:val="Emphasis"/>
    <w:basedOn w:val="Phngmcinhcuaoanvn"/>
    <w:uiPriority w:val="20"/>
    <w:rsid w:val="00D707F1"/>
    <w:rPr>
      <w:rFonts w:ascii="Segoe UI" w:hAnsi="Segoe UI"/>
      <w:i/>
      <w:iCs/>
      <w:color w:val="595959" w:themeColor="text1" w:themeTint="A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07882"/>
    <w:pPr>
      <w:spacing w:before="0"/>
    </w:pPr>
    <w:rPr>
      <w:rFonts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07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erl\AppData\Roaming\Microsoft\Templates\K&#7871;%20ho&#7841;ch%20ti&#7871;p%20th&#7883;%20doanh%20nghi&#7879;p%20mang%20t&#237;nh%20chi&#7871;n%20l&#432;&#7907;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55D947847E4EF1B6F6F3A6853DC2D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87B60A7-4E8F-40E2-B591-7F18C979D263}"/>
      </w:docPartPr>
      <w:docPartBody>
        <w:p w:rsidR="00000000" w:rsidRDefault="00796721">
          <w:pPr>
            <w:pStyle w:val="1855D947847E4EF1B6F6F3A6853DC2D5"/>
          </w:pPr>
          <w:r w:rsidRPr="00D707F1">
            <w:rPr>
              <w:rFonts w:cs="Segoe UI"/>
              <w:lang w:bidi="vi-VN"/>
            </w:rPr>
            <w:t>Ngày</w:t>
          </w:r>
        </w:p>
      </w:docPartBody>
    </w:docPart>
    <w:docPart>
      <w:docPartPr>
        <w:name w:val="11BCB7BC25644BBFAC74B4F18348A2F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D853EDF-37A0-4F7B-8B8B-504301F85C53}"/>
      </w:docPartPr>
      <w:docPartBody>
        <w:p w:rsidR="00000000" w:rsidRDefault="00796721">
          <w:pPr>
            <w:pStyle w:val="11BCB7BC25644BBFAC74B4F18348A2FF"/>
          </w:pPr>
          <w:r w:rsidRPr="00D707F1">
            <w:rPr>
              <w:rFonts w:cs="Segoe UI"/>
              <w:lang w:bidi="vi-VN"/>
            </w:rPr>
            <w:t>K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 xml:space="preserve"> ho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ch ti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p th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 xml:space="preserve"> chi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n thu</w:t>
          </w:r>
          <w:r w:rsidRPr="00D707F1">
            <w:rPr>
              <w:rFonts w:cs="Segoe UI"/>
              <w:lang w:bidi="vi-VN"/>
            </w:rPr>
            <w:t>ậ</w:t>
          </w:r>
          <w:r w:rsidRPr="00D707F1">
            <w:rPr>
              <w:rFonts w:cs="Segoe UI"/>
              <w:lang w:bidi="vi-VN"/>
            </w:rPr>
            <w:t>t</w:t>
          </w:r>
        </w:p>
      </w:docPartBody>
    </w:docPart>
    <w:docPart>
      <w:docPartPr>
        <w:name w:val="7A24336D5A924D3199FCE1F0308643B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D244B4E-6D1F-4FBE-BABD-AA6ECF48E570}"/>
      </w:docPartPr>
      <w:docPartBody>
        <w:p w:rsidR="00000000" w:rsidRDefault="00796721">
          <w:pPr>
            <w:pStyle w:val="7A24336D5A924D3199FCE1F0308643B9"/>
          </w:pPr>
          <w:r w:rsidRPr="00D707F1">
            <w:rPr>
              <w:rFonts w:cs="Segoe UI"/>
              <w:lang w:bidi="vi-VN"/>
            </w:rPr>
            <w:t>Tiêu đ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 xml:space="preserve"> ph</w:t>
          </w:r>
          <w:r w:rsidRPr="00D707F1">
            <w:rPr>
              <w:rFonts w:cs="Segoe UI"/>
              <w:lang w:bidi="vi-VN"/>
            </w:rPr>
            <w:t>ụ</w:t>
          </w:r>
          <w:r w:rsidRPr="00D707F1">
            <w:rPr>
              <w:rFonts w:cs="Segoe UI"/>
              <w:lang w:bidi="vi-VN"/>
            </w:rPr>
            <w:t xml:space="preserve"> c</w:t>
          </w:r>
          <w:r w:rsidRPr="00D707F1">
            <w:rPr>
              <w:rFonts w:cs="Segoe UI"/>
              <w:lang w:bidi="vi-VN"/>
            </w:rPr>
            <w:t>ủ</w:t>
          </w:r>
          <w:r w:rsidRPr="00D707F1">
            <w:rPr>
              <w:rFonts w:cs="Segoe UI"/>
              <w:lang w:bidi="vi-VN"/>
            </w:rPr>
            <w:t>a tài li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u</w:t>
          </w:r>
        </w:p>
      </w:docPartBody>
    </w:docPart>
    <w:docPart>
      <w:docPartPr>
        <w:name w:val="F259A26B45FF496E9A83082A99759A6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C79C710-CF56-4CBB-911F-17E1394F8E37}"/>
      </w:docPartPr>
      <w:docPartBody>
        <w:p w:rsidR="00000000" w:rsidRDefault="00796721">
          <w:pPr>
            <w:pStyle w:val="F259A26B45FF496E9A83082A99759A6C"/>
          </w:pPr>
          <w:r w:rsidRPr="00D707F1">
            <w:rPr>
              <w:rFonts w:cs="Segoe UI"/>
              <w:lang w:bidi="vi-VN"/>
            </w:rPr>
            <w:t>K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 xml:space="preserve"> ho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ch ti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p th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 xml:space="preserve"> chi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n thu</w:t>
          </w:r>
          <w:r w:rsidRPr="00D707F1">
            <w:rPr>
              <w:rFonts w:cs="Segoe UI"/>
              <w:lang w:bidi="vi-VN"/>
            </w:rPr>
            <w:t>ậ</w:t>
          </w:r>
          <w:r w:rsidRPr="00D707F1">
            <w:rPr>
              <w:rFonts w:cs="Segoe UI"/>
              <w:lang w:bidi="vi-VN"/>
            </w:rPr>
            <w:t>t</w:t>
          </w:r>
        </w:p>
      </w:docPartBody>
    </w:docPart>
    <w:docPart>
      <w:docPartPr>
        <w:name w:val="5487BA39842644FABF2B58AD8DF7FA9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61A5209-C624-4B3A-B0D3-717E4F7E5149}"/>
      </w:docPartPr>
      <w:docPartBody>
        <w:p w:rsidR="00000000" w:rsidRDefault="00796721">
          <w:pPr>
            <w:pStyle w:val="5487BA39842644FABF2B58AD8DF7FA9A"/>
          </w:pPr>
          <w:r w:rsidRPr="00D707F1">
            <w:rPr>
              <w:rFonts w:cs="Segoe UI"/>
              <w:lang w:bidi="vi-VN"/>
            </w:rPr>
            <w:t>M</w:t>
          </w:r>
          <w:r w:rsidRPr="00D707F1">
            <w:rPr>
              <w:rFonts w:cs="Segoe UI"/>
              <w:lang w:bidi="vi-VN"/>
            </w:rPr>
            <w:t>ụ</w:t>
          </w:r>
          <w:r w:rsidRPr="00D707F1">
            <w:rPr>
              <w:rFonts w:cs="Segoe UI"/>
              <w:lang w:bidi="vi-VN"/>
            </w:rPr>
            <w:t>c tiêu</w:t>
          </w:r>
        </w:p>
      </w:docPartBody>
    </w:docPart>
    <w:docPart>
      <w:docPartPr>
        <w:name w:val="30D387D916AD4924A5541654B4BE950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7B0A276-41D8-485C-AF66-FC73C8755259}"/>
      </w:docPartPr>
      <w:docPartBody>
        <w:p w:rsidR="00000000" w:rsidRDefault="00796721">
          <w:pPr>
            <w:pStyle w:val="30D387D916AD4924A5541654B4BE9507"/>
          </w:pPr>
          <w:r w:rsidRPr="00D707F1">
            <w:rPr>
              <w:rFonts w:cs="Segoe UI"/>
              <w:lang w:bidi="vi-VN"/>
            </w:rPr>
            <w:t>Mô t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m</w:t>
          </w:r>
          <w:r w:rsidRPr="00D707F1">
            <w:rPr>
              <w:rFonts w:cs="Segoe UI"/>
              <w:lang w:bidi="vi-VN"/>
            </w:rPr>
            <w:t>ụ</w:t>
          </w:r>
          <w:r w:rsidRPr="00D707F1">
            <w:rPr>
              <w:rFonts w:cs="Segoe UI"/>
              <w:lang w:bidi="vi-VN"/>
            </w:rPr>
            <w:t>c tiêu.</w:t>
          </w:r>
        </w:p>
      </w:docPartBody>
    </w:docPart>
    <w:docPart>
      <w:docPartPr>
        <w:name w:val="98406DF75E5048A59DF2B402BC4B4D6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42DDBFB-1D9D-4B79-AE65-A543744CE5E5}"/>
      </w:docPartPr>
      <w:docPartBody>
        <w:p w:rsidR="00000000" w:rsidRDefault="00796721">
          <w:pPr>
            <w:pStyle w:val="98406DF75E5048A59DF2B402BC4B4D69"/>
          </w:pPr>
          <w:r w:rsidRPr="00D707F1">
            <w:rPr>
              <w:rFonts w:cs="Segoe UI"/>
              <w:lang w:bidi="vi-VN"/>
            </w:rPr>
            <w:t>Th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 xml:space="preserve"> trư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>ng đích</w:t>
          </w:r>
        </w:p>
      </w:docPartBody>
    </w:docPart>
    <w:docPart>
      <w:docPartPr>
        <w:name w:val="B1335EE946A54581B146EA569DC3441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5D61E65-3C6E-4447-88E4-4C6ABCE78D62}"/>
      </w:docPartPr>
      <w:docPartBody>
        <w:p w:rsidR="00000000" w:rsidRDefault="00796721">
          <w:pPr>
            <w:pStyle w:val="B1335EE946A54581B146EA569DC3441B"/>
          </w:pPr>
          <w:r w:rsidRPr="00D707F1">
            <w:rPr>
              <w:rStyle w:val="Nhnmanh"/>
              <w:rFonts w:cs="Segoe UI"/>
              <w:lang w:bidi="vi-VN"/>
            </w:rPr>
            <w:t>Trong m</w:t>
          </w:r>
          <w:r w:rsidRPr="00D707F1">
            <w:rPr>
              <w:rStyle w:val="Nhnmanh"/>
              <w:rFonts w:cs="Segoe UI"/>
              <w:lang w:bidi="vi-VN"/>
            </w:rPr>
            <w:t>ụ</w:t>
          </w:r>
          <w:r w:rsidRPr="00D707F1">
            <w:rPr>
              <w:rStyle w:val="Nhnmanh"/>
              <w:rFonts w:cs="Segoe UI"/>
              <w:lang w:bidi="vi-VN"/>
            </w:rPr>
            <w:t>c này, b</w:t>
          </w:r>
          <w:r w:rsidRPr="00D707F1">
            <w:rPr>
              <w:rStyle w:val="Nhnmanh"/>
              <w:rFonts w:cs="Segoe UI"/>
              <w:lang w:bidi="vi-VN"/>
            </w:rPr>
            <w:t>ạ</w:t>
          </w:r>
          <w:r w:rsidRPr="00D707F1">
            <w:rPr>
              <w:rStyle w:val="Nhnmanh"/>
              <w:rFonts w:cs="Segoe UI"/>
              <w:lang w:bidi="vi-VN"/>
            </w:rPr>
            <w:t>n c</w:t>
          </w:r>
          <w:r w:rsidRPr="00D707F1">
            <w:rPr>
              <w:rStyle w:val="Nhnmanh"/>
              <w:rFonts w:cs="Segoe UI"/>
              <w:lang w:bidi="vi-VN"/>
            </w:rPr>
            <w:t>ầ</w:t>
          </w:r>
          <w:r w:rsidRPr="00D707F1">
            <w:rPr>
              <w:rStyle w:val="Nhnmanh"/>
              <w:rFonts w:cs="Segoe UI"/>
              <w:lang w:bidi="vi-VN"/>
            </w:rPr>
            <w:t>n xác đ</w:t>
          </w:r>
          <w:r w:rsidRPr="00D707F1">
            <w:rPr>
              <w:rStyle w:val="Nhnmanh"/>
              <w:rFonts w:cs="Segoe UI"/>
              <w:lang w:bidi="vi-VN"/>
            </w:rPr>
            <w:t>ị</w:t>
          </w:r>
          <w:r w:rsidRPr="00D707F1">
            <w:rPr>
              <w:rStyle w:val="Nhnmanh"/>
              <w:rFonts w:cs="Segoe UI"/>
              <w:lang w:bidi="vi-VN"/>
            </w:rPr>
            <w:t>nh khách hàng hi</w:t>
          </w:r>
          <w:r w:rsidRPr="00D707F1">
            <w:rPr>
              <w:rStyle w:val="Nhnmanh"/>
              <w:rFonts w:cs="Segoe UI"/>
              <w:lang w:bidi="vi-VN"/>
            </w:rPr>
            <w:t>ệ</w:t>
          </w:r>
          <w:r w:rsidRPr="00D707F1">
            <w:rPr>
              <w:rStyle w:val="Nhnmanh"/>
              <w:rFonts w:cs="Segoe UI"/>
              <w:lang w:bidi="vi-VN"/>
            </w:rPr>
            <w:t>n t</w:t>
          </w:r>
          <w:r w:rsidRPr="00D707F1">
            <w:rPr>
              <w:rStyle w:val="Nhnmanh"/>
              <w:rFonts w:cs="Segoe UI"/>
              <w:lang w:bidi="vi-VN"/>
            </w:rPr>
            <w:t>ạ</w:t>
          </w:r>
          <w:r w:rsidRPr="00D707F1">
            <w:rPr>
              <w:rStyle w:val="Nhnmanh"/>
              <w:rFonts w:cs="Segoe UI"/>
              <w:lang w:bidi="vi-VN"/>
            </w:rPr>
            <w:t>i và khách hàng ti</w:t>
          </w:r>
          <w:r w:rsidRPr="00D707F1">
            <w:rPr>
              <w:rStyle w:val="Nhnmanh"/>
              <w:rFonts w:cs="Segoe UI"/>
              <w:lang w:bidi="vi-VN"/>
            </w:rPr>
            <w:t>ề</w:t>
          </w:r>
          <w:r w:rsidRPr="00D707F1">
            <w:rPr>
              <w:rStyle w:val="Nhnmanh"/>
              <w:rFonts w:cs="Segoe UI"/>
              <w:lang w:bidi="vi-VN"/>
            </w:rPr>
            <w:t>m năng mà b</w:t>
          </w:r>
          <w:r w:rsidRPr="00D707F1">
            <w:rPr>
              <w:rStyle w:val="Nhnmanh"/>
              <w:rFonts w:cs="Segoe UI"/>
              <w:lang w:bidi="vi-VN"/>
            </w:rPr>
            <w:t>ạ</w:t>
          </w:r>
          <w:r w:rsidRPr="00D707F1">
            <w:rPr>
              <w:rStyle w:val="Nhnmanh"/>
              <w:rFonts w:cs="Segoe UI"/>
              <w:lang w:bidi="vi-VN"/>
            </w:rPr>
            <w:t>n mu</w:t>
          </w:r>
          <w:r w:rsidRPr="00D707F1">
            <w:rPr>
              <w:rStyle w:val="Nhnmanh"/>
              <w:rFonts w:cs="Segoe UI"/>
              <w:lang w:bidi="vi-VN"/>
            </w:rPr>
            <w:t>ố</w:t>
          </w:r>
          <w:r w:rsidRPr="00D707F1">
            <w:rPr>
              <w:rStyle w:val="Nhnmanh"/>
              <w:rFonts w:cs="Segoe UI"/>
              <w:lang w:bidi="vi-VN"/>
            </w:rPr>
            <w:t>n hư</w:t>
          </w:r>
          <w:r w:rsidRPr="00D707F1">
            <w:rPr>
              <w:rStyle w:val="Nhnmanh"/>
              <w:rFonts w:cs="Segoe UI"/>
              <w:lang w:bidi="vi-VN"/>
            </w:rPr>
            <w:t>ớ</w:t>
          </w:r>
          <w:r w:rsidRPr="00D707F1">
            <w:rPr>
              <w:rStyle w:val="Nhnmanh"/>
              <w:rFonts w:cs="Segoe UI"/>
              <w:lang w:bidi="vi-VN"/>
            </w:rPr>
            <w:t>ng t</w:t>
          </w:r>
          <w:r w:rsidRPr="00D707F1">
            <w:rPr>
              <w:rStyle w:val="Nhnmanh"/>
              <w:rFonts w:cs="Segoe UI"/>
              <w:lang w:bidi="vi-VN"/>
            </w:rPr>
            <w:t>ớ</w:t>
          </w:r>
          <w:r w:rsidRPr="00D707F1">
            <w:rPr>
              <w:rStyle w:val="Nhnmanh"/>
              <w:rFonts w:cs="Segoe UI"/>
              <w:lang w:bidi="vi-VN"/>
            </w:rPr>
            <w:t>i.</w:t>
          </w:r>
        </w:p>
      </w:docPartBody>
    </w:docPart>
    <w:docPart>
      <w:docPartPr>
        <w:name w:val="18A3C783279B4BA59B9CF44B161CBA6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8F91CC4-DE8B-4DD9-A179-CECBE7EA71EC}"/>
      </w:docPartPr>
      <w:docPartBody>
        <w:p w:rsidR="00000000" w:rsidRDefault="00796721">
          <w:pPr>
            <w:pStyle w:val="18A3C783279B4BA59B9CF44B161CBA63"/>
          </w:pPr>
          <w:r w:rsidRPr="00D707F1">
            <w:rPr>
              <w:rFonts w:cs="Segoe UI"/>
              <w:lang w:bidi="vi-VN"/>
            </w:rPr>
            <w:t>Thông tin nhân kh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u 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c v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 xml:space="preserve"> s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ph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m</w:t>
          </w:r>
        </w:p>
      </w:docPartBody>
    </w:docPart>
    <w:docPart>
      <w:docPartPr>
        <w:name w:val="7DBCA0AD53894F6AB2248D0EBA18DC5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3AFF705-3A4E-4147-8527-74622A67FC0E}"/>
      </w:docPartPr>
      <w:docPartBody>
        <w:p w:rsidR="00000000" w:rsidRDefault="00796721">
          <w:pPr>
            <w:pStyle w:val="7DBCA0AD53894F6AB2248D0EBA18DC5E"/>
          </w:pPr>
          <w:r w:rsidRPr="00D707F1">
            <w:rPr>
              <w:rFonts w:cs="Segoe UI"/>
              <w:lang w:bidi="vi-VN"/>
            </w:rPr>
            <w:t>Mô t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thông tin nhân kh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u 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c v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 xml:space="preserve"> s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ph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m.</w:t>
          </w:r>
        </w:p>
      </w:docPartBody>
    </w:docPart>
    <w:docPart>
      <w:docPartPr>
        <w:name w:val="7484CBD04A4341E5995B3D17CABDDC3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343369C-D9BA-40E4-9701-BF21A1975C9C}"/>
      </w:docPartPr>
      <w:docPartBody>
        <w:p w:rsidR="00000000" w:rsidRDefault="00796721">
          <w:pPr>
            <w:pStyle w:val="7484CBD04A4341E5995B3D17CABDDC3D"/>
          </w:pPr>
          <w:r w:rsidRPr="00D707F1">
            <w:rPr>
              <w:rFonts w:cs="Segoe UI"/>
              <w:lang w:bidi="vi-VN"/>
            </w:rPr>
            <w:t>Thông tin nhân kh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u 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c v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 xml:space="preserve"> </w:t>
          </w:r>
          <w:r w:rsidRPr="00D707F1">
            <w:rPr>
              <w:rFonts w:cs="Segoe UI"/>
              <w:lang w:bidi="vi-VN"/>
            </w:rPr>
            <w:t>liên h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 xml:space="preserve"> m</w:t>
          </w:r>
          <w:r w:rsidRPr="00D707F1">
            <w:rPr>
              <w:rFonts w:cs="Segoe UI"/>
              <w:lang w:bidi="vi-VN"/>
            </w:rPr>
            <w:t>ụ</w:t>
          </w:r>
          <w:r w:rsidRPr="00D707F1">
            <w:rPr>
              <w:rFonts w:cs="Segoe UI"/>
              <w:lang w:bidi="vi-VN"/>
            </w:rPr>
            <w:t>c tiêu</w:t>
          </w:r>
        </w:p>
      </w:docPartBody>
    </w:docPart>
    <w:docPart>
      <w:docPartPr>
        <w:name w:val="4623E452A24A4F85A29DC3DA88677EC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E424503-96CC-4734-8124-CEFD34A939B3}"/>
      </w:docPartPr>
      <w:docPartBody>
        <w:p w:rsidR="00000000" w:rsidRDefault="00796721">
          <w:pPr>
            <w:pStyle w:val="4623E452A24A4F85A29DC3DA88677EC2"/>
          </w:pPr>
          <w:r w:rsidRPr="00D707F1">
            <w:rPr>
              <w:rFonts w:cs="Segoe UI"/>
              <w:lang w:bidi="vi-VN"/>
            </w:rPr>
            <w:t>Mô t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thông tin nhân kh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u 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c v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 xml:space="preserve"> liên h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 xml:space="preserve"> m</w:t>
          </w:r>
          <w:r w:rsidRPr="00D707F1">
            <w:rPr>
              <w:rFonts w:cs="Segoe UI"/>
              <w:lang w:bidi="vi-VN"/>
            </w:rPr>
            <w:t>ụ</w:t>
          </w:r>
          <w:r w:rsidRPr="00D707F1">
            <w:rPr>
              <w:rFonts w:cs="Segoe UI"/>
              <w:lang w:bidi="vi-VN"/>
            </w:rPr>
            <w:t>c tiêu.</w:t>
          </w:r>
        </w:p>
      </w:docPartBody>
    </w:docPart>
    <w:docPart>
      <w:docPartPr>
        <w:name w:val="12DA325ED24549C2AFB76D65B23A327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19F2984-69B3-402C-8FF7-8E399AF818DF}"/>
      </w:docPartPr>
      <w:docPartBody>
        <w:p w:rsidR="00000000" w:rsidRDefault="00796721">
          <w:pPr>
            <w:pStyle w:val="12DA325ED24549C2AFB76D65B23A3272"/>
          </w:pPr>
          <w:r w:rsidRPr="00D707F1">
            <w:rPr>
              <w:rFonts w:cs="Segoe UI"/>
              <w:lang w:bidi="vi-VN"/>
            </w:rPr>
            <w:t>Tóm t</w:t>
          </w:r>
          <w:r w:rsidRPr="00D707F1">
            <w:rPr>
              <w:rFonts w:cs="Segoe UI"/>
              <w:lang w:bidi="vi-VN"/>
            </w:rPr>
            <w:t>ắ</w:t>
          </w:r>
          <w:r w:rsidRPr="00D707F1">
            <w:rPr>
              <w:rFonts w:cs="Segoe UI"/>
              <w:lang w:bidi="vi-VN"/>
            </w:rPr>
            <w:t>t thông đi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p</w:t>
          </w:r>
        </w:p>
      </w:docPartBody>
    </w:docPart>
    <w:docPart>
      <w:docPartPr>
        <w:name w:val="99A171E4A6B44591BD5ABC4283FDCDA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A7990F9-934D-4515-8D96-5B17BE0074BC}"/>
      </w:docPartPr>
      <w:docPartBody>
        <w:p w:rsidR="00000000" w:rsidRDefault="00796721">
          <w:pPr>
            <w:pStyle w:val="99A171E4A6B44591BD5ABC4283FDCDA0"/>
          </w:pPr>
          <w:r w:rsidRPr="00D707F1">
            <w:rPr>
              <w:rFonts w:cs="Segoe UI"/>
              <w:lang w:bidi="vi-VN"/>
            </w:rPr>
            <w:t>Tóm t</w:t>
          </w:r>
          <w:r w:rsidRPr="00D707F1">
            <w:rPr>
              <w:rFonts w:cs="Segoe UI"/>
              <w:lang w:bidi="vi-VN"/>
            </w:rPr>
            <w:t>ắ</w:t>
          </w:r>
          <w:r w:rsidRPr="00D707F1">
            <w:rPr>
              <w:rFonts w:cs="Segoe UI"/>
              <w:lang w:bidi="vi-VN"/>
            </w:rPr>
            <w:t>t thông đi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p c</w:t>
          </w:r>
          <w:r w:rsidRPr="00D707F1">
            <w:rPr>
              <w:rFonts w:cs="Segoe UI"/>
              <w:lang w:bidi="vi-VN"/>
            </w:rPr>
            <w:t>ủ</w:t>
          </w:r>
          <w:r w:rsidRPr="00D707F1">
            <w:rPr>
              <w:rFonts w:cs="Segoe UI"/>
              <w:lang w:bidi="vi-VN"/>
            </w:rPr>
            <w:t>a b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n.</w:t>
          </w:r>
        </w:p>
      </w:docPartBody>
    </w:docPart>
    <w:docPart>
      <w:docPartPr>
        <w:name w:val="F37CE620168743EFB84F549C8B70A29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8E2B60D-03F3-4CB1-BB61-19A5B4AFEA5F}"/>
      </w:docPartPr>
      <w:docPartBody>
        <w:p w:rsidR="00000000" w:rsidRDefault="00796721">
          <w:pPr>
            <w:pStyle w:val="F37CE620168743EFB84F549C8B70A294"/>
          </w:pPr>
          <w:r w:rsidRPr="00D707F1">
            <w:rPr>
              <w:rFonts w:cs="Segoe UI"/>
              <w:lang w:bidi="vi-VN"/>
            </w:rPr>
            <w:t>Kêu g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i hành đ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ng</w:t>
          </w:r>
        </w:p>
      </w:docPartBody>
    </w:docPart>
    <w:docPart>
      <w:docPartPr>
        <w:name w:val="9B77CEB30A444EA88D93CF282D88696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4AE5130-DE99-49ED-AB41-BC6AF3A8526E}"/>
      </w:docPartPr>
      <w:docPartBody>
        <w:p w:rsidR="00000000" w:rsidRDefault="00796721">
          <w:pPr>
            <w:pStyle w:val="9B77CEB30A444EA88D93CF282D886960"/>
          </w:pPr>
          <w:r w:rsidRPr="00D707F1">
            <w:rPr>
              <w:rStyle w:val="Nhnmanh"/>
              <w:rFonts w:cs="Segoe UI"/>
              <w:lang w:bidi="vi-VN"/>
            </w:rPr>
            <w:t>S</w:t>
          </w:r>
          <w:r w:rsidRPr="00D707F1">
            <w:rPr>
              <w:rStyle w:val="Nhnmanh"/>
              <w:rFonts w:cs="Segoe UI"/>
              <w:lang w:bidi="vi-VN"/>
            </w:rPr>
            <w:t>ử</w:t>
          </w:r>
          <w:r w:rsidRPr="00D707F1">
            <w:rPr>
              <w:rStyle w:val="Nhnmanh"/>
              <w:rFonts w:cs="Segoe UI"/>
              <w:lang w:bidi="vi-VN"/>
            </w:rPr>
            <w:t xml:space="preserve"> d</w:t>
          </w:r>
          <w:r w:rsidRPr="00D707F1">
            <w:rPr>
              <w:rStyle w:val="Nhnmanh"/>
              <w:rFonts w:cs="Segoe UI"/>
              <w:lang w:bidi="vi-VN"/>
            </w:rPr>
            <w:t>ụ</w:t>
          </w:r>
          <w:r w:rsidRPr="00D707F1">
            <w:rPr>
              <w:rStyle w:val="Nhnmanh"/>
              <w:rFonts w:cs="Segoe UI"/>
              <w:lang w:bidi="vi-VN"/>
            </w:rPr>
            <w:t>ng m</w:t>
          </w:r>
          <w:r w:rsidRPr="00D707F1">
            <w:rPr>
              <w:rStyle w:val="Nhnmanh"/>
              <w:rFonts w:cs="Segoe UI"/>
              <w:lang w:bidi="vi-VN"/>
            </w:rPr>
            <w:t>ụ</w:t>
          </w:r>
          <w:r w:rsidRPr="00D707F1">
            <w:rPr>
              <w:rStyle w:val="Nhnmanh"/>
              <w:rFonts w:cs="Segoe UI"/>
              <w:lang w:bidi="vi-VN"/>
            </w:rPr>
            <w:t>c này đ</w:t>
          </w:r>
          <w:r w:rsidRPr="00D707F1">
            <w:rPr>
              <w:rStyle w:val="Nhnmanh"/>
              <w:rFonts w:cs="Segoe UI"/>
              <w:lang w:bidi="vi-VN"/>
            </w:rPr>
            <w:t>ể</w:t>
          </w:r>
          <w:r w:rsidRPr="00D707F1">
            <w:rPr>
              <w:rStyle w:val="Nhnmanh"/>
              <w:rFonts w:cs="Segoe UI"/>
              <w:lang w:bidi="vi-VN"/>
            </w:rPr>
            <w:t xml:space="preserve"> tìm ra các t</w:t>
          </w:r>
          <w:r w:rsidRPr="00D707F1">
            <w:rPr>
              <w:rStyle w:val="Nhnmanh"/>
              <w:rFonts w:cs="Segoe UI"/>
              <w:lang w:bidi="vi-VN"/>
            </w:rPr>
            <w:t>ừ</w:t>
          </w:r>
          <w:r w:rsidRPr="00D707F1">
            <w:rPr>
              <w:rStyle w:val="Nhnmanh"/>
              <w:rFonts w:cs="Segoe UI"/>
              <w:lang w:bidi="vi-VN"/>
            </w:rPr>
            <w:t xml:space="preserve"> ho</w:t>
          </w:r>
          <w:r w:rsidRPr="00D707F1">
            <w:rPr>
              <w:rStyle w:val="Nhnmanh"/>
              <w:rFonts w:cs="Segoe UI"/>
              <w:lang w:bidi="vi-VN"/>
            </w:rPr>
            <w:t>ặ</w:t>
          </w:r>
          <w:r w:rsidRPr="00D707F1">
            <w:rPr>
              <w:rStyle w:val="Nhnmanh"/>
              <w:rFonts w:cs="Segoe UI"/>
              <w:lang w:bidi="vi-VN"/>
            </w:rPr>
            <w:t>c c</w:t>
          </w:r>
          <w:r w:rsidRPr="00D707F1">
            <w:rPr>
              <w:rStyle w:val="Nhnmanh"/>
              <w:rFonts w:cs="Segoe UI"/>
              <w:lang w:bidi="vi-VN"/>
            </w:rPr>
            <w:t>ụ</w:t>
          </w:r>
          <w:r w:rsidRPr="00D707F1">
            <w:rPr>
              <w:rStyle w:val="Nhnmanh"/>
              <w:rFonts w:cs="Segoe UI"/>
              <w:lang w:bidi="vi-VN"/>
            </w:rPr>
            <w:t>m t</w:t>
          </w:r>
          <w:r w:rsidRPr="00D707F1">
            <w:rPr>
              <w:rStyle w:val="Nhnmanh"/>
              <w:rFonts w:cs="Segoe UI"/>
              <w:lang w:bidi="vi-VN"/>
            </w:rPr>
            <w:t>ừ</w:t>
          </w:r>
          <w:r w:rsidRPr="00D707F1">
            <w:rPr>
              <w:rStyle w:val="Nhnmanh"/>
              <w:rFonts w:cs="Segoe UI"/>
              <w:lang w:bidi="vi-VN"/>
            </w:rPr>
            <w:t xml:space="preserve"> kêu </w:t>
          </w:r>
          <w:r w:rsidRPr="00D707F1">
            <w:rPr>
              <w:rStyle w:val="Nhnmanh"/>
              <w:rFonts w:cs="Segoe UI"/>
              <w:lang w:bidi="vi-VN"/>
            </w:rPr>
            <w:t>g</w:t>
          </w:r>
          <w:r w:rsidRPr="00D707F1">
            <w:rPr>
              <w:rStyle w:val="Nhnmanh"/>
              <w:rFonts w:cs="Segoe UI"/>
              <w:lang w:bidi="vi-VN"/>
            </w:rPr>
            <w:t>ọ</w:t>
          </w:r>
          <w:r w:rsidRPr="00D707F1">
            <w:rPr>
              <w:rStyle w:val="Nhnmanh"/>
              <w:rFonts w:cs="Segoe UI"/>
              <w:lang w:bidi="vi-VN"/>
            </w:rPr>
            <w:t>i khách hàng hành đ</w:t>
          </w:r>
          <w:r w:rsidRPr="00D707F1">
            <w:rPr>
              <w:rStyle w:val="Nhnmanh"/>
              <w:rFonts w:cs="Segoe UI"/>
              <w:lang w:bidi="vi-VN"/>
            </w:rPr>
            <w:t>ộ</w:t>
          </w:r>
          <w:r w:rsidRPr="00D707F1">
            <w:rPr>
              <w:rStyle w:val="Nhnmanh"/>
              <w:rFonts w:cs="Segoe UI"/>
              <w:lang w:bidi="vi-VN"/>
            </w:rPr>
            <w:t>ng.</w:t>
          </w:r>
        </w:p>
      </w:docPartBody>
    </w:docPart>
    <w:docPart>
      <w:docPartPr>
        <w:name w:val="60936DEC58B34C3A98BC10527F77894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06E6337-AAE2-455E-97D1-78EAF5846F80}"/>
      </w:docPartPr>
      <w:docPartBody>
        <w:p w:rsidR="00000000" w:rsidRDefault="00796721">
          <w:pPr>
            <w:pStyle w:val="60936DEC58B34C3A98BC10527F77894C"/>
          </w:pPr>
          <w:r w:rsidRPr="00D707F1">
            <w:rPr>
              <w:rFonts w:cs="Segoe UI"/>
              <w:lang w:bidi="vi-VN"/>
            </w:rPr>
            <w:t>K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qu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mong mu</w:t>
          </w:r>
          <w:r w:rsidRPr="00D707F1">
            <w:rPr>
              <w:rFonts w:cs="Segoe UI"/>
              <w:lang w:bidi="vi-VN"/>
            </w:rPr>
            <w:t>ố</w:t>
          </w:r>
          <w:r w:rsidRPr="00D707F1">
            <w:rPr>
              <w:rFonts w:cs="Segoe UI"/>
              <w:lang w:bidi="vi-VN"/>
            </w:rPr>
            <w:t>n là gì?</w:t>
          </w:r>
        </w:p>
      </w:docPartBody>
    </w:docPart>
    <w:docPart>
      <w:docPartPr>
        <w:name w:val="D43410FBF3894D869765B88BD013FC7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5A75073-A162-4434-BB21-1C488452797A}"/>
      </w:docPartPr>
      <w:docPartBody>
        <w:p w:rsidR="00000000" w:rsidRDefault="00796721">
          <w:pPr>
            <w:pStyle w:val="D43410FBF3894D869765B88BD013FC72"/>
          </w:pPr>
          <w:r w:rsidRPr="00D707F1">
            <w:rPr>
              <w:rFonts w:cs="Segoe UI"/>
              <w:lang w:bidi="vi-VN"/>
            </w:rPr>
            <w:t>Mô t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k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qu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mong mu</w:t>
          </w:r>
          <w:r w:rsidRPr="00D707F1">
            <w:rPr>
              <w:rFonts w:cs="Segoe UI"/>
              <w:lang w:bidi="vi-VN"/>
            </w:rPr>
            <w:t>ố</w:t>
          </w:r>
          <w:r w:rsidRPr="00D707F1">
            <w:rPr>
              <w:rFonts w:cs="Segoe UI"/>
              <w:lang w:bidi="vi-VN"/>
            </w:rPr>
            <w:t>n c</w:t>
          </w:r>
          <w:r w:rsidRPr="00D707F1">
            <w:rPr>
              <w:rFonts w:cs="Segoe UI"/>
              <w:lang w:bidi="vi-VN"/>
            </w:rPr>
            <w:t>ủ</w:t>
          </w:r>
          <w:r w:rsidRPr="00D707F1">
            <w:rPr>
              <w:rFonts w:cs="Segoe UI"/>
              <w:lang w:bidi="vi-VN"/>
            </w:rPr>
            <w:t>a b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n.</w:t>
          </w:r>
        </w:p>
      </w:docPartBody>
    </w:docPart>
    <w:docPart>
      <w:docPartPr>
        <w:name w:val="970BE5E7847C4EBF8C9B3D4AFD3A2CB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8448DA4-208B-4D2C-A348-304714C83BF7}"/>
      </w:docPartPr>
      <w:docPartBody>
        <w:p w:rsidR="00000000" w:rsidRDefault="00796721">
          <w:pPr>
            <w:pStyle w:val="970BE5E7847C4EBF8C9B3D4AFD3A2CB7"/>
          </w:pPr>
          <w:r w:rsidRPr="00D707F1">
            <w:rPr>
              <w:rFonts w:cs="Segoe UI"/>
              <w:lang w:bidi="vi-VN"/>
            </w:rPr>
            <w:t>Ho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t đ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ng ti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p th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 xml:space="preserve"> thu hút khách hàng là gì?</w:t>
          </w:r>
        </w:p>
      </w:docPartBody>
    </w:docPart>
    <w:docPart>
      <w:docPartPr>
        <w:name w:val="D379E1C26A0A40C282CF1A1ECC83CCB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403D4D4-00B7-4BA8-A6A5-B793E735EE13}"/>
      </w:docPartPr>
      <w:docPartBody>
        <w:p w:rsidR="00000000" w:rsidRDefault="00796721">
          <w:pPr>
            <w:pStyle w:val="D379E1C26A0A40C282CF1A1ECC83CCB8"/>
          </w:pPr>
          <w:r w:rsidRPr="00D707F1">
            <w:rPr>
              <w:rFonts w:cs="Segoe UI"/>
              <w:lang w:bidi="vi-VN"/>
            </w:rPr>
            <w:t>Đ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nh nghĩa ho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t đ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ng ti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p th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 xml:space="preserve"> thu hút khách hàng.</w:t>
          </w:r>
        </w:p>
      </w:docPartBody>
    </w:docPart>
    <w:docPart>
      <w:docPartPr>
        <w:name w:val="ABE0457E53A8410E8D39B8142546B75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ED74918-8AAE-4F25-B43E-E04845AB1990}"/>
      </w:docPartPr>
      <w:docPartBody>
        <w:p w:rsidR="00000000" w:rsidRDefault="00796721">
          <w:pPr>
            <w:pStyle w:val="ABE0457E53A8410E8D39B8142546B757"/>
          </w:pPr>
          <w:r w:rsidRPr="00D707F1">
            <w:rPr>
              <w:rFonts w:cs="Segoe UI"/>
              <w:lang w:bidi="vi-VN"/>
            </w:rPr>
            <w:t>Quy trình</w:t>
          </w:r>
        </w:p>
      </w:docPartBody>
    </w:docPart>
    <w:docPart>
      <w:docPartPr>
        <w:name w:val="BA70B2EE64E54912BADEB632A4EC2A2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7D3F2A-233F-4117-94C3-BA223D6F805E}"/>
      </w:docPartPr>
      <w:docPartBody>
        <w:p w:rsidR="00000000" w:rsidRDefault="00796721">
          <w:pPr>
            <w:pStyle w:val="BA70B2EE64E54912BADEB632A4EC2A21"/>
          </w:pPr>
          <w:r w:rsidRPr="00D707F1">
            <w:rPr>
              <w:rFonts w:cs="Segoe UI"/>
              <w:lang w:bidi="vi-VN"/>
            </w:rPr>
            <w:t>Phát tri</w:t>
          </w:r>
          <w:r w:rsidRPr="00D707F1">
            <w:rPr>
              <w:rFonts w:cs="Segoe UI"/>
              <w:lang w:bidi="vi-VN"/>
            </w:rPr>
            <w:t>ể</w:t>
          </w:r>
          <w:r w:rsidRPr="00D707F1">
            <w:rPr>
              <w:rFonts w:cs="Segoe UI"/>
              <w:lang w:bidi="vi-VN"/>
            </w:rPr>
            <w:t>n danh sách</w:t>
          </w:r>
        </w:p>
      </w:docPartBody>
    </w:docPart>
    <w:docPart>
      <w:docPartPr>
        <w:name w:val="0D5B1A530BEC44A283254937101B38E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29991FE-6F0F-4791-B380-B12A3482AAE2}"/>
      </w:docPartPr>
      <w:docPartBody>
        <w:p w:rsidR="00000000" w:rsidRDefault="00796721">
          <w:pPr>
            <w:pStyle w:val="0D5B1A530BEC44A283254937101B38E4"/>
          </w:pPr>
          <w:r w:rsidRPr="00D707F1">
            <w:rPr>
              <w:rFonts w:cs="Segoe UI"/>
              <w:lang w:bidi="vi-VN"/>
            </w:rPr>
            <w:t>Mô t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n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i dung phát tri</w:t>
          </w:r>
          <w:r w:rsidRPr="00D707F1">
            <w:rPr>
              <w:rFonts w:cs="Segoe UI"/>
              <w:lang w:bidi="vi-VN"/>
            </w:rPr>
            <w:t>ể</w:t>
          </w:r>
          <w:r w:rsidRPr="00D707F1">
            <w:rPr>
              <w:rFonts w:cs="Segoe UI"/>
              <w:lang w:bidi="vi-VN"/>
            </w:rPr>
            <w:t xml:space="preserve">n danh </w:t>
          </w:r>
          <w:r w:rsidRPr="00D707F1">
            <w:rPr>
              <w:rFonts w:cs="Segoe UI"/>
              <w:lang w:bidi="vi-VN"/>
            </w:rPr>
            <w:t>sách.</w:t>
          </w:r>
        </w:p>
      </w:docPartBody>
    </w:docPart>
    <w:docPart>
      <w:docPartPr>
        <w:name w:val="723A95E85CA34423BA0156FB23C65C9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9B523E0-83C0-4CFB-9A56-A3F4CB4377C9}"/>
      </w:docPartPr>
      <w:docPartBody>
        <w:p w:rsidR="00000000" w:rsidRDefault="00796721">
          <w:pPr>
            <w:pStyle w:val="723A95E85CA34423BA0156FB23C65C9F"/>
          </w:pPr>
          <w:r w:rsidRPr="00D707F1">
            <w:rPr>
              <w:rFonts w:cs="Segoe UI"/>
              <w:lang w:bidi="vi-VN"/>
            </w:rPr>
            <w:t>Cơ ch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 xml:space="preserve"> tìm ki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m khách hàng ti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>m năng</w:t>
          </w:r>
        </w:p>
      </w:docPartBody>
    </w:docPart>
    <w:docPart>
      <w:docPartPr>
        <w:name w:val="D4B79284F31D45AEBEC84B342CEEF28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60DDF2B-2AA6-4436-A234-4E076179D9B7}"/>
      </w:docPartPr>
      <w:docPartBody>
        <w:p w:rsidR="00000000" w:rsidRDefault="00796721">
          <w:pPr>
            <w:pStyle w:val="D4B79284F31D45AEBEC84B342CEEF280"/>
          </w:pPr>
          <w:r w:rsidRPr="00D707F1">
            <w:rPr>
              <w:rFonts w:cs="Segoe UI"/>
              <w:lang w:bidi="vi-VN"/>
            </w:rPr>
            <w:t>Mô t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cơ ch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 xml:space="preserve"> tìm ki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m khách hàng ti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>m năng.</w:t>
          </w:r>
        </w:p>
      </w:docPartBody>
    </w:docPart>
    <w:docPart>
      <w:docPartPr>
        <w:name w:val="96A5492AD881485093E2BACBA139B47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51D1516-30A1-4E0F-888E-2BC74E861075}"/>
      </w:docPartPr>
      <w:docPartBody>
        <w:p w:rsidR="00000000" w:rsidRDefault="00796721">
          <w:pPr>
            <w:pStyle w:val="96A5492AD881485093E2BACBA139B470"/>
          </w:pPr>
          <w:r w:rsidRPr="00D707F1">
            <w:rPr>
              <w:rFonts w:cs="Segoe UI"/>
              <w:lang w:bidi="vi-VN"/>
            </w:rPr>
            <w:t>Theo dõi trư</w:t>
          </w:r>
          <w:r w:rsidRPr="00D707F1">
            <w:rPr>
              <w:rFonts w:cs="Segoe UI"/>
              <w:lang w:bidi="vi-VN"/>
            </w:rPr>
            <w:t>ớ</w:t>
          </w:r>
          <w:r w:rsidRPr="00D707F1">
            <w:rPr>
              <w:rFonts w:cs="Segoe UI"/>
              <w:lang w:bidi="vi-VN"/>
            </w:rPr>
            <w:t>c s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ki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n</w:t>
          </w:r>
        </w:p>
      </w:docPartBody>
    </w:docPart>
    <w:docPart>
      <w:docPartPr>
        <w:name w:val="1FA74957D1DA40E896D17491402B4B4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1DB3E57-2711-4C8F-B8AE-5750B2CCA18A}"/>
      </w:docPartPr>
      <w:docPartBody>
        <w:p w:rsidR="00000000" w:rsidRDefault="00796721">
          <w:pPr>
            <w:pStyle w:val="1FA74957D1DA40E896D17491402B4B4E"/>
          </w:pPr>
          <w:r w:rsidRPr="00D707F1">
            <w:rPr>
              <w:rFonts w:cs="Segoe UI"/>
              <w:lang w:bidi="vi-VN"/>
            </w:rPr>
            <w:t>Đ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nh nghĩa n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i dung theo dõi trư</w:t>
          </w:r>
          <w:r w:rsidRPr="00D707F1">
            <w:rPr>
              <w:rFonts w:cs="Segoe UI"/>
              <w:lang w:bidi="vi-VN"/>
            </w:rPr>
            <w:t>ớ</w:t>
          </w:r>
          <w:r w:rsidRPr="00D707F1">
            <w:rPr>
              <w:rFonts w:cs="Segoe UI"/>
              <w:lang w:bidi="vi-VN"/>
            </w:rPr>
            <w:t>c s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ki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n.</w:t>
          </w:r>
        </w:p>
      </w:docPartBody>
    </w:docPart>
    <w:docPart>
      <w:docPartPr>
        <w:name w:val="64CF0E1DF25940AF9E1246A7ADBF159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53CD378-AC24-485E-94FA-91BCADEAF2E0}"/>
      </w:docPartPr>
      <w:docPartBody>
        <w:p w:rsidR="00000000" w:rsidRDefault="00796721">
          <w:pPr>
            <w:pStyle w:val="64CF0E1DF25940AF9E1246A7ADBF159D"/>
          </w:pPr>
          <w:r w:rsidRPr="00D707F1">
            <w:rPr>
              <w:rFonts w:cs="Segoe UI"/>
              <w:lang w:bidi="vi-VN"/>
            </w:rPr>
            <w:t>Theo dõi sau s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ki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n</w:t>
          </w:r>
        </w:p>
      </w:docPartBody>
    </w:docPart>
    <w:docPart>
      <w:docPartPr>
        <w:name w:val="34878A0040854C46B77134F0B40B30D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C663EE3-A9F3-4B07-939A-C23983B516F4}"/>
      </w:docPartPr>
      <w:docPartBody>
        <w:p w:rsidR="00000000" w:rsidRDefault="00796721">
          <w:pPr>
            <w:pStyle w:val="34878A0040854C46B77134F0B40B30D6"/>
          </w:pPr>
          <w:r w:rsidRPr="00D707F1">
            <w:rPr>
              <w:rFonts w:cs="Segoe UI"/>
              <w:lang w:bidi="vi-VN"/>
            </w:rPr>
            <w:t>Đ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nh nghĩa n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i dung theo dõi sau s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ki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n.</w:t>
          </w:r>
        </w:p>
      </w:docPartBody>
    </w:docPart>
    <w:docPart>
      <w:docPartPr>
        <w:name w:val="A2C8B8DEB68B47C2BA397E098A70E69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83FE31A-A7FF-4EED-9CFA-5CF1E9CE4919}"/>
      </w:docPartPr>
      <w:docPartBody>
        <w:p w:rsidR="00000000" w:rsidRDefault="00796721">
          <w:pPr>
            <w:pStyle w:val="A2C8B8DEB68B47C2BA397E098A70E696"/>
          </w:pPr>
          <w:r w:rsidRPr="00D707F1">
            <w:rPr>
              <w:rFonts w:cs="Segoe UI"/>
              <w:lang w:bidi="vi-VN"/>
            </w:rPr>
            <w:t xml:space="preserve">Quy trình và </w:t>
          </w:r>
          <w:r w:rsidRPr="00D707F1">
            <w:rPr>
              <w:rFonts w:cs="Segoe UI"/>
              <w:lang w:bidi="vi-VN"/>
            </w:rPr>
            <w:t>tiêu chí đánh giá ph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m ch</w:t>
          </w:r>
          <w:r w:rsidRPr="00D707F1">
            <w:rPr>
              <w:rFonts w:cs="Segoe UI"/>
              <w:lang w:bidi="vi-VN"/>
            </w:rPr>
            <w:t>ấ</w:t>
          </w:r>
          <w:r w:rsidRPr="00D707F1">
            <w:rPr>
              <w:rFonts w:cs="Segoe UI"/>
              <w:lang w:bidi="vi-VN"/>
            </w:rPr>
            <w:t>t cơ h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i</w:t>
          </w:r>
        </w:p>
      </w:docPartBody>
    </w:docPart>
    <w:docPart>
      <w:docPartPr>
        <w:name w:val="74DC9FE822C24225B82B2C99D1900F7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CA98010-CBB7-4358-9569-58D30A235EF4}"/>
      </w:docPartPr>
      <w:docPartBody>
        <w:p w:rsidR="00000000" w:rsidRDefault="00796721">
          <w:pPr>
            <w:pStyle w:val="74DC9FE822C24225B82B2C99D1900F7A"/>
          </w:pPr>
          <w:r w:rsidRPr="00D707F1">
            <w:rPr>
              <w:rFonts w:cs="Segoe UI"/>
              <w:lang w:bidi="vi-VN"/>
            </w:rPr>
            <w:t>Đ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nh nghĩa quy trình và tiêu chí đánh giá ph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m ch</w:t>
          </w:r>
          <w:r w:rsidRPr="00D707F1">
            <w:rPr>
              <w:rFonts w:cs="Segoe UI"/>
              <w:lang w:bidi="vi-VN"/>
            </w:rPr>
            <w:t>ấ</w:t>
          </w:r>
          <w:r w:rsidRPr="00D707F1">
            <w:rPr>
              <w:rFonts w:cs="Segoe UI"/>
              <w:lang w:bidi="vi-VN"/>
            </w:rPr>
            <w:t>t cơ h</w:t>
          </w:r>
          <w:r w:rsidRPr="00D707F1">
            <w:rPr>
              <w:rFonts w:cs="Segoe UI"/>
              <w:lang w:bidi="vi-VN"/>
            </w:rPr>
            <w:t>ộ</w:t>
          </w:r>
          <w:r w:rsidRPr="00D707F1">
            <w:rPr>
              <w:rFonts w:cs="Segoe UI"/>
              <w:lang w:bidi="vi-VN"/>
            </w:rPr>
            <w:t>i.</w:t>
          </w:r>
        </w:p>
      </w:docPartBody>
    </w:docPart>
    <w:docPart>
      <w:docPartPr>
        <w:name w:val="426836FEAEE745218155E7B138C2481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5711635-32E6-4712-AA4E-9F3E36616741}"/>
      </w:docPartPr>
      <w:docPartBody>
        <w:p w:rsidR="00000000" w:rsidRDefault="00796721">
          <w:pPr>
            <w:pStyle w:val="426836FEAEE745218155E7B138C2481D"/>
          </w:pPr>
          <w:r w:rsidRPr="00D707F1">
            <w:rPr>
              <w:rFonts w:cs="Segoe UI"/>
              <w:lang w:bidi="vi-VN"/>
            </w:rPr>
            <w:t>K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 xml:space="preserve"> ho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ch d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án</w:t>
          </w:r>
        </w:p>
      </w:docPartBody>
    </w:docPart>
    <w:docPart>
      <w:docPartPr>
        <w:name w:val="8D8E07C64B364008A251CCA931A8004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7293104-1A17-4D04-A7E3-E592F9FE06E0}"/>
      </w:docPartPr>
      <w:docPartBody>
        <w:p w:rsidR="00000000" w:rsidRDefault="00796721">
          <w:pPr>
            <w:pStyle w:val="8D8E07C64B364008A251CCA931A80047"/>
          </w:pPr>
          <w:r w:rsidRPr="00D707F1">
            <w:rPr>
              <w:rFonts w:cs="Segoe UI"/>
              <w:lang w:bidi="vi-VN"/>
            </w:rPr>
            <w:t>Tài nguyên c</w:t>
          </w:r>
          <w:r w:rsidRPr="00D707F1">
            <w:rPr>
              <w:rFonts w:cs="Segoe UI"/>
              <w:lang w:bidi="vi-VN"/>
            </w:rPr>
            <w:t>ầ</w:t>
          </w:r>
          <w:r w:rsidRPr="00D707F1">
            <w:rPr>
              <w:rFonts w:cs="Segoe UI"/>
              <w:lang w:bidi="vi-VN"/>
            </w:rPr>
            <w:t>n thi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cho s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ki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n</w:t>
          </w:r>
        </w:p>
      </w:docPartBody>
    </w:docPart>
    <w:docPart>
      <w:docPartPr>
        <w:name w:val="812E37A9716D4F839B277880469C2C3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B99DE82-00CA-4C6C-B401-ECCFDA495537}"/>
      </w:docPartPr>
      <w:docPartBody>
        <w:p w:rsidR="00000000" w:rsidRDefault="00796721">
          <w:pPr>
            <w:pStyle w:val="812E37A9716D4F839B277880469C2C37"/>
          </w:pPr>
          <w:r w:rsidRPr="00D707F1">
            <w:rPr>
              <w:rFonts w:cs="Segoe UI"/>
              <w:lang w:bidi="vi-VN"/>
            </w:rPr>
            <w:t>Tài nguyên</w:t>
          </w:r>
        </w:p>
      </w:docPartBody>
    </w:docPart>
    <w:docPart>
      <w:docPartPr>
        <w:name w:val="DE14F9C9CA2B4BC6BBE25DF3BD60CB3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8F6272B-AA46-422F-9835-8D8201694732}"/>
      </w:docPartPr>
      <w:docPartBody>
        <w:p w:rsidR="00000000" w:rsidRDefault="00796721">
          <w:pPr>
            <w:pStyle w:val="DE14F9C9CA2B4BC6BBE25DF3BD60CB31"/>
          </w:pPr>
          <w:r w:rsidRPr="00D707F1">
            <w:rPr>
              <w:rFonts w:cs="Segoe UI"/>
              <w:lang w:bidi="vi-VN"/>
            </w:rPr>
            <w:t>Vai trò</w:t>
          </w:r>
        </w:p>
      </w:docPartBody>
    </w:docPart>
    <w:docPart>
      <w:docPartPr>
        <w:name w:val="DF8F3525E58B4E559A6FE27D642E864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7D44B18-4026-4F90-8505-67F955164A76}"/>
      </w:docPartPr>
      <w:docPartBody>
        <w:p w:rsidR="00000000" w:rsidRDefault="00796721">
          <w:pPr>
            <w:pStyle w:val="DF8F3525E58B4E559A6FE27D642E8647"/>
          </w:pPr>
          <w:r w:rsidRPr="00D707F1">
            <w:rPr>
              <w:rFonts w:cs="Segoe UI"/>
              <w:lang w:bidi="vi-VN"/>
            </w:rPr>
            <w:t>S</w:t>
          </w:r>
          <w:r w:rsidRPr="00D707F1">
            <w:rPr>
              <w:rFonts w:cs="Segoe UI"/>
              <w:lang w:bidi="vi-VN"/>
            </w:rPr>
            <w:t>ố</w:t>
          </w:r>
          <w:r w:rsidRPr="00D707F1">
            <w:rPr>
              <w:rFonts w:cs="Segoe UI"/>
              <w:lang w:bidi="vi-VN"/>
            </w:rPr>
            <w:t xml:space="preserve"> gi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 xml:space="preserve"> làm vi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c d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ki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n</w:t>
          </w:r>
        </w:p>
      </w:docPartBody>
    </w:docPart>
    <w:docPart>
      <w:docPartPr>
        <w:name w:val="E7461A7B72A441A5BA3454AC74DEB7E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86016D1-4003-4C95-8878-80B864CF77CB}"/>
      </w:docPartPr>
      <w:docPartBody>
        <w:p w:rsidR="00000000" w:rsidRDefault="00796721">
          <w:pPr>
            <w:pStyle w:val="E7461A7B72A441A5BA3454AC74DEB7EA"/>
          </w:pPr>
          <w:r w:rsidRPr="00D707F1">
            <w:rPr>
              <w:rFonts w:cs="Segoe UI"/>
              <w:lang w:bidi="vi-VN"/>
            </w:rPr>
            <w:t>Tài nguyên 1</w:t>
          </w:r>
        </w:p>
      </w:docPartBody>
    </w:docPart>
    <w:docPart>
      <w:docPartPr>
        <w:name w:val="C5DD259A55D640F885B118391C486FE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FA53E41-6308-48E8-96B4-15639BEDC529}"/>
      </w:docPartPr>
      <w:docPartBody>
        <w:p w:rsidR="00000000" w:rsidRDefault="00796721">
          <w:pPr>
            <w:pStyle w:val="C5DD259A55D640F885B118391C486FE8"/>
          </w:pPr>
          <w:r w:rsidRPr="00D707F1">
            <w:rPr>
              <w:rFonts w:cs="Segoe UI"/>
              <w:lang w:bidi="vi-VN"/>
            </w:rPr>
            <w:t>Vai trò</w:t>
          </w:r>
        </w:p>
      </w:docPartBody>
    </w:docPart>
    <w:docPart>
      <w:docPartPr>
        <w:name w:val="8C0FD4652BD541FEAC86A5C5D6CBF9B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1ED7B-0450-4D00-AC9B-0254FD162AF3}"/>
      </w:docPartPr>
      <w:docPartBody>
        <w:p w:rsidR="00000000" w:rsidRDefault="00796721">
          <w:pPr>
            <w:pStyle w:val="8C0FD4652BD541FEAC86A5C5D6CBF9B7"/>
          </w:pPr>
          <w:r w:rsidRPr="00D707F1">
            <w:rPr>
              <w:rFonts w:cs="Segoe UI"/>
              <w:lang w:bidi="vi-VN"/>
            </w:rPr>
            <w:t>Th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>i gian</w:t>
          </w:r>
        </w:p>
      </w:docPartBody>
    </w:docPart>
    <w:docPart>
      <w:docPartPr>
        <w:name w:val="7F555CCC1DBA4AAF9CA48C2517F3C77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26FA317-0973-4A49-A893-F93D2E7C3C58}"/>
      </w:docPartPr>
      <w:docPartBody>
        <w:p w:rsidR="00000000" w:rsidRDefault="00796721">
          <w:pPr>
            <w:pStyle w:val="7F555CCC1DBA4AAF9CA48C2517F3C777"/>
          </w:pPr>
          <w:r w:rsidRPr="00D707F1">
            <w:rPr>
              <w:rFonts w:cs="Segoe UI"/>
              <w:lang w:bidi="vi-VN"/>
            </w:rPr>
            <w:t>Tài nguyên 2</w:t>
          </w:r>
        </w:p>
      </w:docPartBody>
    </w:docPart>
    <w:docPart>
      <w:docPartPr>
        <w:name w:val="CC5B0FEF105446F8A1D4CF69C699866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C9D4ACD-E78D-48EE-89B6-FF7D12EECCD0}"/>
      </w:docPartPr>
      <w:docPartBody>
        <w:p w:rsidR="00000000" w:rsidRDefault="00796721">
          <w:pPr>
            <w:pStyle w:val="CC5B0FEF105446F8A1D4CF69C6998661"/>
          </w:pPr>
          <w:r w:rsidRPr="00D707F1">
            <w:rPr>
              <w:rFonts w:cs="Segoe UI"/>
              <w:lang w:bidi="vi-VN"/>
            </w:rPr>
            <w:t>Vai trò</w:t>
          </w:r>
        </w:p>
      </w:docPartBody>
    </w:docPart>
    <w:docPart>
      <w:docPartPr>
        <w:name w:val="1F338B544BEB4680A366CC737D7D206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7CF9684-DC81-4A4D-989B-B873ECFB6A29}"/>
      </w:docPartPr>
      <w:docPartBody>
        <w:p w:rsidR="00000000" w:rsidRDefault="00796721">
          <w:pPr>
            <w:pStyle w:val="1F338B544BEB4680A366CC737D7D206A"/>
          </w:pPr>
          <w:r w:rsidRPr="00D707F1">
            <w:rPr>
              <w:rFonts w:cs="Segoe UI"/>
              <w:lang w:bidi="vi-VN"/>
            </w:rPr>
            <w:t>Th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>i gian</w:t>
          </w:r>
        </w:p>
      </w:docPartBody>
    </w:docPart>
    <w:docPart>
      <w:docPartPr>
        <w:name w:val="C040797990724A369B03861A5CE658E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E5274E7-B8EC-4AF3-A5A1-D25B36C17E4E}"/>
      </w:docPartPr>
      <w:docPartBody>
        <w:p w:rsidR="00000000" w:rsidRDefault="00796721">
          <w:pPr>
            <w:pStyle w:val="C040797990724A369B03861A5CE658E2"/>
          </w:pPr>
          <w:r w:rsidRPr="00D707F1">
            <w:rPr>
              <w:rFonts w:cs="Segoe UI"/>
              <w:lang w:bidi="vi-VN"/>
            </w:rPr>
            <w:t>Tài nguyên 3</w:t>
          </w:r>
        </w:p>
      </w:docPartBody>
    </w:docPart>
    <w:docPart>
      <w:docPartPr>
        <w:name w:val="97D11E49A9634C21A24A942076E1EF9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396D6D0-21AE-42A6-9F49-B7DE299E3262}"/>
      </w:docPartPr>
      <w:docPartBody>
        <w:p w:rsidR="00000000" w:rsidRDefault="00796721">
          <w:pPr>
            <w:pStyle w:val="97D11E49A9634C21A24A942076E1EF94"/>
          </w:pPr>
          <w:r w:rsidRPr="00D707F1">
            <w:rPr>
              <w:rFonts w:cs="Segoe UI"/>
              <w:lang w:bidi="vi-VN"/>
            </w:rPr>
            <w:t>Vai trò</w:t>
          </w:r>
        </w:p>
      </w:docPartBody>
    </w:docPart>
    <w:docPart>
      <w:docPartPr>
        <w:name w:val="6A7B2BDFE8F9449E88FD97B3C8B6D45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DBBCC61-281E-460E-90AB-0A7154960B07}"/>
      </w:docPartPr>
      <w:docPartBody>
        <w:p w:rsidR="00000000" w:rsidRDefault="00796721">
          <w:pPr>
            <w:pStyle w:val="6A7B2BDFE8F9449E88FD97B3C8B6D450"/>
          </w:pPr>
          <w:r w:rsidRPr="00D707F1">
            <w:rPr>
              <w:rFonts w:cs="Segoe UI"/>
              <w:lang w:bidi="vi-VN"/>
            </w:rPr>
            <w:t>Th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>i gian</w:t>
          </w:r>
        </w:p>
      </w:docPartBody>
    </w:docPart>
    <w:docPart>
      <w:docPartPr>
        <w:name w:val="5B71AC3C89D0447EB4C07477B070873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5CEA14B-E181-4638-9215-44770EAF2555}"/>
      </w:docPartPr>
      <w:docPartBody>
        <w:p w:rsidR="00000000" w:rsidRDefault="00796721">
          <w:pPr>
            <w:pStyle w:val="5B71AC3C89D0447EB4C07477B0708733"/>
          </w:pPr>
          <w:r w:rsidRPr="00D707F1">
            <w:rPr>
              <w:rFonts w:cs="Segoe UI"/>
              <w:lang w:bidi="vi-VN"/>
            </w:rPr>
            <w:t>Ngân sách</w:t>
          </w:r>
        </w:p>
      </w:docPartBody>
    </w:docPart>
    <w:docPart>
      <w:docPartPr>
        <w:name w:val="CEB4D59FBC9F49C5A3A3D2DE1072CE5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07580D7-808E-4000-8C04-A01E7384BEA8}"/>
      </w:docPartPr>
      <w:docPartBody>
        <w:p w:rsidR="00000000" w:rsidRDefault="00796721">
          <w:pPr>
            <w:pStyle w:val="CEB4D59FBC9F49C5A3A3D2DE1072CE5C"/>
          </w:pPr>
          <w:r w:rsidRPr="00D707F1">
            <w:rPr>
              <w:rStyle w:val="Nhnmanh"/>
              <w:rFonts w:cs="Segoe UI"/>
              <w:lang w:bidi="vi-VN"/>
            </w:rPr>
            <w:t>T</w:t>
          </w:r>
          <w:r w:rsidRPr="00D707F1">
            <w:rPr>
              <w:rStyle w:val="Nhnmanh"/>
              <w:rFonts w:cs="Segoe UI"/>
              <w:lang w:bidi="vi-VN"/>
            </w:rPr>
            <w:t>ổ</w:t>
          </w:r>
          <w:r w:rsidRPr="00D707F1">
            <w:rPr>
              <w:rStyle w:val="Nhnmanh"/>
              <w:rFonts w:cs="Segoe UI"/>
              <w:lang w:bidi="vi-VN"/>
            </w:rPr>
            <w:t>ng h</w:t>
          </w:r>
          <w:r w:rsidRPr="00D707F1">
            <w:rPr>
              <w:rStyle w:val="Nhnmanh"/>
              <w:rFonts w:cs="Segoe UI"/>
              <w:lang w:bidi="vi-VN"/>
            </w:rPr>
            <w:t>ợ</w:t>
          </w:r>
          <w:r w:rsidRPr="00D707F1">
            <w:rPr>
              <w:rStyle w:val="Nhnmanh"/>
              <w:rFonts w:cs="Segoe UI"/>
              <w:lang w:bidi="vi-VN"/>
            </w:rPr>
            <w:t>p danh sách các kho</w:t>
          </w:r>
          <w:r w:rsidRPr="00D707F1">
            <w:rPr>
              <w:rStyle w:val="Nhnmanh"/>
              <w:rFonts w:cs="Segoe UI"/>
              <w:lang w:bidi="vi-VN"/>
            </w:rPr>
            <w:t>ả</w:t>
          </w:r>
          <w:r w:rsidRPr="00D707F1">
            <w:rPr>
              <w:rStyle w:val="Nhnmanh"/>
              <w:rFonts w:cs="Segoe UI"/>
              <w:lang w:bidi="vi-VN"/>
            </w:rPr>
            <w:t>n liên quan mà b</w:t>
          </w:r>
          <w:r w:rsidRPr="00D707F1">
            <w:rPr>
              <w:rStyle w:val="Nhnmanh"/>
              <w:rFonts w:cs="Segoe UI"/>
              <w:lang w:bidi="vi-VN"/>
            </w:rPr>
            <w:t>ạ</w:t>
          </w:r>
          <w:r w:rsidRPr="00D707F1">
            <w:rPr>
              <w:rStyle w:val="Nhnmanh"/>
              <w:rFonts w:cs="Segoe UI"/>
              <w:lang w:bidi="vi-VN"/>
            </w:rPr>
            <w:t>n s</w:t>
          </w:r>
          <w:r w:rsidRPr="00D707F1">
            <w:rPr>
              <w:rStyle w:val="Nhnmanh"/>
              <w:rFonts w:cs="Segoe UI"/>
              <w:lang w:bidi="vi-VN"/>
            </w:rPr>
            <w:t>ẽ</w:t>
          </w:r>
          <w:r w:rsidRPr="00D707F1">
            <w:rPr>
              <w:rStyle w:val="Nhnmanh"/>
              <w:rFonts w:cs="Segoe UI"/>
              <w:lang w:bidi="vi-VN"/>
            </w:rPr>
            <w:t xml:space="preserve"> dùng đ</w:t>
          </w:r>
          <w:r w:rsidRPr="00D707F1">
            <w:rPr>
              <w:rStyle w:val="Nhnmanh"/>
              <w:rFonts w:cs="Segoe UI"/>
              <w:lang w:bidi="vi-VN"/>
            </w:rPr>
            <w:t>ể</w:t>
          </w:r>
          <w:r w:rsidRPr="00D707F1">
            <w:rPr>
              <w:rStyle w:val="Nhnmanh"/>
              <w:rFonts w:cs="Segoe UI"/>
              <w:lang w:bidi="vi-VN"/>
            </w:rPr>
            <w:t xml:space="preserve"> t</w:t>
          </w:r>
          <w:r w:rsidRPr="00D707F1">
            <w:rPr>
              <w:rStyle w:val="Nhnmanh"/>
              <w:rFonts w:cs="Segoe UI"/>
              <w:lang w:bidi="vi-VN"/>
            </w:rPr>
            <w:t>ạ</w:t>
          </w:r>
          <w:r w:rsidRPr="00D707F1">
            <w:rPr>
              <w:rStyle w:val="Nhnmanh"/>
              <w:rFonts w:cs="Segoe UI"/>
              <w:lang w:bidi="vi-VN"/>
            </w:rPr>
            <w:t>o các kho</w:t>
          </w:r>
          <w:r w:rsidRPr="00D707F1">
            <w:rPr>
              <w:rStyle w:val="Nhnmanh"/>
              <w:rFonts w:cs="Segoe UI"/>
              <w:lang w:bidi="vi-VN"/>
            </w:rPr>
            <w:t>ả</w:t>
          </w:r>
          <w:r w:rsidRPr="00D707F1">
            <w:rPr>
              <w:rStyle w:val="Nhnmanh"/>
              <w:rFonts w:cs="Segoe UI"/>
              <w:lang w:bidi="vi-VN"/>
            </w:rPr>
            <w:t>n riêng trong ngân sách (ví d</w:t>
          </w:r>
          <w:r w:rsidRPr="00D707F1">
            <w:rPr>
              <w:rStyle w:val="Nhnmanh"/>
              <w:rFonts w:cs="Segoe UI"/>
              <w:lang w:bidi="vi-VN"/>
            </w:rPr>
            <w:t>ụ</w:t>
          </w:r>
          <w:r w:rsidRPr="00D707F1">
            <w:rPr>
              <w:rStyle w:val="Nhnmanh"/>
              <w:rFonts w:cs="Segoe UI"/>
              <w:lang w:bidi="vi-VN"/>
            </w:rPr>
            <w:t>: thuê qu</w:t>
          </w:r>
          <w:r w:rsidRPr="00D707F1">
            <w:rPr>
              <w:rStyle w:val="Nhnmanh"/>
              <w:rFonts w:cs="Segoe UI"/>
              <w:lang w:bidi="vi-VN"/>
            </w:rPr>
            <w:t>ầ</w:t>
          </w:r>
          <w:r w:rsidRPr="00D707F1">
            <w:rPr>
              <w:rStyle w:val="Nhnmanh"/>
              <w:rFonts w:cs="Segoe UI"/>
              <w:lang w:bidi="vi-VN"/>
            </w:rPr>
            <w:t>y, ti</w:t>
          </w:r>
          <w:r w:rsidRPr="00D707F1">
            <w:rPr>
              <w:rStyle w:val="Nhnmanh"/>
              <w:rFonts w:cs="Segoe UI"/>
              <w:lang w:bidi="vi-VN"/>
            </w:rPr>
            <w:t>ệ</w:t>
          </w:r>
          <w:r w:rsidRPr="00D707F1">
            <w:rPr>
              <w:rStyle w:val="Nhnmanh"/>
              <w:rFonts w:cs="Segoe UI"/>
              <w:lang w:bidi="vi-VN"/>
            </w:rPr>
            <w:t>n ích, đi l</w:t>
          </w:r>
          <w:r w:rsidRPr="00D707F1">
            <w:rPr>
              <w:rStyle w:val="Nhnmanh"/>
              <w:rFonts w:cs="Segoe UI"/>
              <w:lang w:bidi="vi-VN"/>
            </w:rPr>
            <w:t>ạ</w:t>
          </w:r>
          <w:r w:rsidRPr="00D707F1">
            <w:rPr>
              <w:rStyle w:val="Nhnmanh"/>
              <w:rFonts w:cs="Segoe UI"/>
              <w:lang w:bidi="vi-VN"/>
            </w:rPr>
            <w:t>i). S</w:t>
          </w:r>
          <w:r w:rsidRPr="00D707F1">
            <w:rPr>
              <w:rStyle w:val="Nhnmanh"/>
              <w:rFonts w:cs="Segoe UI"/>
              <w:lang w:bidi="vi-VN"/>
            </w:rPr>
            <w:t>ử</w:t>
          </w:r>
          <w:r w:rsidRPr="00D707F1">
            <w:rPr>
              <w:rStyle w:val="Nhnmanh"/>
              <w:rFonts w:cs="Segoe UI"/>
              <w:lang w:bidi="vi-VN"/>
            </w:rPr>
            <w:t xml:space="preserve"> d</w:t>
          </w:r>
          <w:r w:rsidRPr="00D707F1">
            <w:rPr>
              <w:rStyle w:val="Nhnmanh"/>
              <w:rFonts w:cs="Segoe UI"/>
              <w:lang w:bidi="vi-VN"/>
            </w:rPr>
            <w:t>ụ</w:t>
          </w:r>
          <w:r w:rsidRPr="00D707F1">
            <w:rPr>
              <w:rStyle w:val="Nhnmanh"/>
              <w:rFonts w:cs="Segoe UI"/>
              <w:lang w:bidi="vi-VN"/>
            </w:rPr>
            <w:t>ng m</w:t>
          </w:r>
          <w:r w:rsidRPr="00D707F1">
            <w:rPr>
              <w:rStyle w:val="Nhnmanh"/>
              <w:rFonts w:cs="Segoe UI"/>
              <w:lang w:bidi="vi-VN"/>
            </w:rPr>
            <w:t>ẫ</w:t>
          </w:r>
          <w:r w:rsidRPr="00D707F1">
            <w:rPr>
              <w:rStyle w:val="Nhnmanh"/>
              <w:rFonts w:cs="Segoe UI"/>
              <w:lang w:bidi="vi-VN"/>
            </w:rPr>
            <w:t>u K</w:t>
          </w:r>
          <w:r w:rsidRPr="00D707F1">
            <w:rPr>
              <w:rStyle w:val="Nhnmanh"/>
              <w:rFonts w:cs="Segoe UI"/>
              <w:lang w:bidi="vi-VN"/>
            </w:rPr>
            <w:t>ế</w:t>
          </w:r>
          <w:r w:rsidRPr="00D707F1">
            <w:rPr>
              <w:rStyle w:val="Nhnmanh"/>
              <w:rFonts w:cs="Segoe UI"/>
              <w:lang w:bidi="vi-VN"/>
            </w:rPr>
            <w:t xml:space="preserve"> ho</w:t>
          </w:r>
          <w:r w:rsidRPr="00D707F1">
            <w:rPr>
              <w:rStyle w:val="Nhnmanh"/>
              <w:rFonts w:cs="Segoe UI"/>
              <w:lang w:bidi="vi-VN"/>
            </w:rPr>
            <w:t>ạ</w:t>
          </w:r>
          <w:r w:rsidRPr="00D707F1">
            <w:rPr>
              <w:rStyle w:val="Nhnmanh"/>
              <w:rFonts w:cs="Segoe UI"/>
              <w:lang w:bidi="vi-VN"/>
            </w:rPr>
            <w:t>ch ngân sách ti</w:t>
          </w:r>
          <w:r w:rsidRPr="00D707F1">
            <w:rPr>
              <w:rStyle w:val="Nhnmanh"/>
              <w:rFonts w:cs="Segoe UI"/>
              <w:lang w:bidi="vi-VN"/>
            </w:rPr>
            <w:t>ế</w:t>
          </w:r>
          <w:r w:rsidRPr="00D707F1">
            <w:rPr>
              <w:rStyle w:val="Nhnmanh"/>
              <w:rFonts w:cs="Segoe UI"/>
              <w:lang w:bidi="vi-VN"/>
            </w:rPr>
            <w:t>p th</w:t>
          </w:r>
          <w:r w:rsidRPr="00D707F1">
            <w:rPr>
              <w:rStyle w:val="Nhnmanh"/>
              <w:rFonts w:cs="Segoe UI"/>
              <w:lang w:bidi="vi-VN"/>
            </w:rPr>
            <w:t>ị</w:t>
          </w:r>
          <w:r w:rsidRPr="00D707F1">
            <w:rPr>
              <w:rStyle w:val="Nhnmanh"/>
              <w:rFonts w:cs="Segoe UI"/>
              <w:lang w:bidi="vi-VN"/>
            </w:rPr>
            <w:t xml:space="preserve"> đ</w:t>
          </w:r>
          <w:r w:rsidRPr="00D707F1">
            <w:rPr>
              <w:rStyle w:val="Nhnmanh"/>
              <w:rFonts w:cs="Segoe UI"/>
              <w:lang w:bidi="vi-VN"/>
            </w:rPr>
            <w:t>ể</w:t>
          </w:r>
          <w:r w:rsidRPr="00D707F1">
            <w:rPr>
              <w:rStyle w:val="Nhnmanh"/>
              <w:rFonts w:cs="Segoe UI"/>
              <w:lang w:bidi="vi-VN"/>
            </w:rPr>
            <w:t xml:space="preserve"> xây d</w:t>
          </w:r>
          <w:r w:rsidRPr="00D707F1">
            <w:rPr>
              <w:rStyle w:val="Nhnmanh"/>
              <w:rFonts w:cs="Segoe UI"/>
              <w:lang w:bidi="vi-VN"/>
            </w:rPr>
            <w:t>ự</w:t>
          </w:r>
          <w:r w:rsidRPr="00D707F1">
            <w:rPr>
              <w:rStyle w:val="Nhnmanh"/>
              <w:rFonts w:cs="Segoe UI"/>
              <w:lang w:bidi="vi-VN"/>
            </w:rPr>
            <w:t>ng ngân sách hoàn thi</w:t>
          </w:r>
          <w:r w:rsidRPr="00D707F1">
            <w:rPr>
              <w:rStyle w:val="Nhnmanh"/>
              <w:rFonts w:cs="Segoe UI"/>
              <w:lang w:bidi="vi-VN"/>
            </w:rPr>
            <w:t>ệ</w:t>
          </w:r>
          <w:r w:rsidRPr="00D707F1">
            <w:rPr>
              <w:rStyle w:val="Nhnmanh"/>
              <w:rFonts w:cs="Segoe UI"/>
              <w:lang w:bidi="vi-VN"/>
            </w:rPr>
            <w:t>n.</w:t>
          </w:r>
        </w:p>
      </w:docPartBody>
    </w:docPart>
    <w:docPart>
      <w:docPartPr>
        <w:name w:val="C92CA31D87334D7EAC62F160E16B1B5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68163A5-9236-443A-8A41-1E622E390D3C}"/>
      </w:docPartPr>
      <w:docPartBody>
        <w:p w:rsidR="00000000" w:rsidRDefault="00796721">
          <w:pPr>
            <w:pStyle w:val="C92CA31D87334D7EAC62F160E16B1B50"/>
          </w:pPr>
          <w:r w:rsidRPr="00D707F1">
            <w:rPr>
              <w:rFonts w:cs="Segoe UI"/>
              <w:lang w:bidi="vi-VN"/>
            </w:rPr>
            <w:t>Li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t kê m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i kho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liên quan.</w:t>
          </w:r>
        </w:p>
      </w:docPartBody>
    </w:docPart>
    <w:docPart>
      <w:docPartPr>
        <w:name w:val="760656E318194419BA363176F639BD6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99B19F1-5038-4025-89FA-837591EA2B9E}"/>
      </w:docPartPr>
      <w:docPartBody>
        <w:p w:rsidR="00000000" w:rsidRDefault="00796721">
          <w:pPr>
            <w:pStyle w:val="760656E318194419BA363176F639BD6A"/>
          </w:pPr>
          <w:r w:rsidRPr="00D707F1">
            <w:rPr>
              <w:rFonts w:cs="Segoe UI"/>
              <w:lang w:bidi="vi-VN"/>
            </w:rPr>
            <w:t>Đ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nh nghĩa m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i kho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liên quan.</w:t>
          </w:r>
        </w:p>
      </w:docPartBody>
    </w:docPart>
    <w:docPart>
      <w:docPartPr>
        <w:name w:val="AA72CBA2785C4AC5B20815BCDC763D7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B1A27C-CB72-493B-8B02-33E0D64DF990}"/>
      </w:docPartPr>
      <w:docPartBody>
        <w:p w:rsidR="00000000" w:rsidRDefault="00796721">
          <w:pPr>
            <w:pStyle w:val="AA72CBA2785C4AC5B20815BCDC763D73"/>
          </w:pPr>
          <w:r w:rsidRPr="00D707F1">
            <w:rPr>
              <w:rFonts w:cs="Segoe UI"/>
              <w:lang w:bidi="vi-VN"/>
            </w:rPr>
            <w:t>S</w:t>
          </w:r>
          <w:r w:rsidRPr="00D707F1">
            <w:rPr>
              <w:rFonts w:cs="Segoe UI"/>
              <w:lang w:bidi="vi-VN"/>
            </w:rPr>
            <w:t>ố</w:t>
          </w:r>
          <w:r w:rsidRPr="00D707F1">
            <w:rPr>
              <w:rFonts w:cs="Segoe UI"/>
              <w:lang w:bidi="vi-VN"/>
            </w:rPr>
            <w:t xml:space="preserve"> li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u và k</w:t>
          </w:r>
          <w:r w:rsidRPr="00D707F1">
            <w:rPr>
              <w:rFonts w:cs="Segoe UI"/>
              <w:lang w:bidi="vi-VN"/>
            </w:rPr>
            <w:t>ỳ</w:t>
          </w:r>
          <w:r w:rsidRPr="00D707F1">
            <w:rPr>
              <w:rFonts w:cs="Segoe UI"/>
              <w:lang w:bidi="vi-VN"/>
            </w:rPr>
            <w:t xml:space="preserve"> v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ng</w:t>
          </w:r>
        </w:p>
      </w:docPartBody>
    </w:docPart>
    <w:docPart>
      <w:docPartPr>
        <w:name w:val="4A89818B5AE14706A3577FEE8CDE0DD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20F2782-5EDE-4B0D-89CD-48A90DBBE4F2}"/>
      </w:docPartPr>
      <w:docPartBody>
        <w:p w:rsidR="00000000" w:rsidRDefault="00796721">
          <w:pPr>
            <w:pStyle w:val="4A89818B5AE14706A3577FEE8CDE0DD2"/>
          </w:pPr>
          <w:r w:rsidRPr="00D707F1">
            <w:rPr>
              <w:rFonts w:cs="Segoe UI"/>
              <w:lang w:bidi="vi-VN"/>
            </w:rPr>
            <w:t>Li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t kê m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i s</w:t>
          </w:r>
          <w:r w:rsidRPr="00D707F1">
            <w:rPr>
              <w:rFonts w:cs="Segoe UI"/>
              <w:lang w:bidi="vi-VN"/>
            </w:rPr>
            <w:t>ố</w:t>
          </w:r>
          <w:r w:rsidRPr="00D707F1">
            <w:rPr>
              <w:rFonts w:cs="Segoe UI"/>
              <w:lang w:bidi="vi-VN"/>
            </w:rPr>
            <w:t xml:space="preserve"> li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u và k</w:t>
          </w:r>
          <w:r w:rsidRPr="00D707F1">
            <w:rPr>
              <w:rFonts w:cs="Segoe UI"/>
              <w:lang w:bidi="vi-VN"/>
            </w:rPr>
            <w:t>ỳ</w:t>
          </w:r>
          <w:r w:rsidRPr="00D707F1">
            <w:rPr>
              <w:rFonts w:cs="Segoe UI"/>
              <w:lang w:bidi="vi-VN"/>
            </w:rPr>
            <w:t xml:space="preserve"> v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ng.</w:t>
          </w:r>
        </w:p>
      </w:docPartBody>
    </w:docPart>
    <w:docPart>
      <w:docPartPr>
        <w:name w:val="6EC7C138728A4AE7A26C191B03C63C5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F9385E-5325-4AD8-81B1-9CF7DA49AFE4}"/>
      </w:docPartPr>
      <w:docPartBody>
        <w:p w:rsidR="00000000" w:rsidRDefault="00796721">
          <w:pPr>
            <w:pStyle w:val="6EC7C138728A4AE7A26C191B03C63C50"/>
          </w:pPr>
          <w:r w:rsidRPr="00D707F1">
            <w:rPr>
              <w:rFonts w:cs="Segoe UI"/>
              <w:lang w:bidi="vi-VN"/>
            </w:rPr>
            <w:t>Đ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nh nghĩa m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i s</w:t>
          </w:r>
          <w:r w:rsidRPr="00D707F1">
            <w:rPr>
              <w:rFonts w:cs="Segoe UI"/>
              <w:lang w:bidi="vi-VN"/>
            </w:rPr>
            <w:t>ố</w:t>
          </w:r>
          <w:r w:rsidRPr="00D707F1">
            <w:rPr>
              <w:rFonts w:cs="Segoe UI"/>
              <w:lang w:bidi="vi-VN"/>
            </w:rPr>
            <w:t xml:space="preserve"> li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u và k</w:t>
          </w:r>
          <w:r w:rsidRPr="00D707F1">
            <w:rPr>
              <w:rFonts w:cs="Segoe UI"/>
              <w:lang w:bidi="vi-VN"/>
            </w:rPr>
            <w:t>ỳ</w:t>
          </w:r>
          <w:r w:rsidRPr="00D707F1">
            <w:rPr>
              <w:rFonts w:cs="Segoe UI"/>
              <w:lang w:bidi="vi-VN"/>
            </w:rPr>
            <w:t xml:space="preserve"> v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>ng.</w:t>
          </w:r>
        </w:p>
      </w:docPartBody>
    </w:docPart>
    <w:docPart>
      <w:docPartPr>
        <w:name w:val="B5F1DCE9CD854FF3B225C4F2B717A41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8A827A0-BB6C-4032-927A-07B2E2F8519B}"/>
      </w:docPartPr>
      <w:docPartBody>
        <w:p w:rsidR="00000000" w:rsidRDefault="00796721">
          <w:pPr>
            <w:pStyle w:val="B5F1DCE9CD854FF3B225C4F2B717A41C"/>
          </w:pPr>
          <w:r w:rsidRPr="00D707F1">
            <w:rPr>
              <w:rFonts w:cs="Segoe UI"/>
              <w:lang w:bidi="vi-VN"/>
            </w:rPr>
            <w:t>Phê duy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t</w:t>
          </w:r>
        </w:p>
      </w:docPartBody>
    </w:docPart>
    <w:docPart>
      <w:docPartPr>
        <w:name w:val="A8ED8911189F41C0B3E10CEA1140A4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69B7F9E-DDED-47FA-A1D1-AA892B72E88A}"/>
      </w:docPartPr>
      <w:docPartBody>
        <w:p w:rsidR="00000000" w:rsidRDefault="00796721">
          <w:pPr>
            <w:pStyle w:val="A8ED8911189F41C0B3E10CEA1140A4C9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49A35DB5026C401B8CB3B90FF4349D1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9B1381D-B2C5-409C-A61A-FD678BC8232F}"/>
      </w:docPartPr>
      <w:docPartBody>
        <w:p w:rsidR="00000000" w:rsidRDefault="00796721">
          <w:pPr>
            <w:pStyle w:val="49A35DB5026C401B8CB3B90FF4349D12"/>
          </w:pPr>
          <w:r w:rsidRPr="00D707F1">
            <w:rPr>
              <w:rFonts w:cs="Segoe UI"/>
              <w:lang w:bidi="vi-VN"/>
            </w:rPr>
            <w:t>Tên</w:t>
          </w:r>
        </w:p>
      </w:docPartBody>
    </w:docPart>
    <w:docPart>
      <w:docPartPr>
        <w:name w:val="47475BA2D3A24125BB1CDDD456BA839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B3CD989-E7AC-44BC-9D9A-0301F36FD54F}"/>
      </w:docPartPr>
      <w:docPartBody>
        <w:p w:rsidR="00000000" w:rsidRDefault="00796721">
          <w:pPr>
            <w:pStyle w:val="47475BA2D3A24125BB1CDDD456BA8394"/>
          </w:pPr>
          <w:r w:rsidRPr="00D707F1">
            <w:rPr>
              <w:rFonts w:cs="Segoe UI"/>
              <w:lang w:bidi="vi-VN"/>
            </w:rPr>
            <w:t>Ngày 1</w:t>
          </w:r>
        </w:p>
      </w:docPartBody>
    </w:docPart>
    <w:docPart>
      <w:docPartPr>
        <w:name w:val="AB5A9FF0D8E74E7F83A334B98F6ED14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ABBBBA5-FAEB-4B72-A488-D189AC69DF16}"/>
      </w:docPartPr>
      <w:docPartBody>
        <w:p w:rsidR="00000000" w:rsidRDefault="00796721">
          <w:pPr>
            <w:pStyle w:val="AB5A9FF0D8E74E7F83A334B98F6ED14C"/>
          </w:pPr>
          <w:r w:rsidRPr="00D707F1">
            <w:rPr>
              <w:rFonts w:cs="Segoe UI"/>
              <w:lang w:bidi="vi-VN"/>
            </w:rPr>
            <w:t>Ngày 2</w:t>
          </w:r>
        </w:p>
      </w:docPartBody>
    </w:docPart>
    <w:docPart>
      <w:docPartPr>
        <w:name w:val="3E14E16AFBBD4A4682C3DAB512CA273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AD246D9-E718-4CFA-A7F1-5FB52F924874}"/>
      </w:docPartPr>
      <w:docPartBody>
        <w:p w:rsidR="00000000" w:rsidRDefault="00796721">
          <w:pPr>
            <w:pStyle w:val="3E14E16AFBBD4A4682C3DAB512CA2736"/>
          </w:pPr>
          <w:r w:rsidRPr="00D707F1">
            <w:rPr>
              <w:rFonts w:cs="Segoe UI"/>
              <w:lang w:bidi="vi-VN"/>
            </w:rPr>
            <w:t>GIÁM Đ</w:t>
          </w:r>
          <w:r w:rsidRPr="00D707F1">
            <w:rPr>
              <w:rFonts w:cs="Segoe UI"/>
              <w:lang w:bidi="vi-VN"/>
            </w:rPr>
            <w:t>Ố</w:t>
          </w:r>
          <w:r w:rsidRPr="00D707F1">
            <w:rPr>
              <w:rFonts w:cs="Segoe UI"/>
              <w:lang w:bidi="vi-VN"/>
            </w:rPr>
            <w:t>C ĐI</w:t>
          </w:r>
          <w:r w:rsidRPr="00D707F1">
            <w:rPr>
              <w:rFonts w:cs="Segoe UI"/>
              <w:lang w:bidi="vi-VN"/>
            </w:rPr>
            <w:t>Ề</w:t>
          </w:r>
          <w:r w:rsidRPr="00D707F1">
            <w:rPr>
              <w:rFonts w:cs="Segoe UI"/>
              <w:lang w:bidi="vi-VN"/>
            </w:rPr>
            <w:t>U HÀNH</w:t>
          </w:r>
        </w:p>
      </w:docPartBody>
    </w:docPart>
    <w:docPart>
      <w:docPartPr>
        <w:name w:val="2933535277F749BDA80233DAE2A3275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3F84247-AB95-421B-9DE6-B87FABDBD486}"/>
      </w:docPartPr>
      <w:docPartBody>
        <w:p w:rsidR="00000000" w:rsidRDefault="00796721">
          <w:pPr>
            <w:pStyle w:val="2933535277F749BDA80233DAE2A32757"/>
          </w:pPr>
          <w:r w:rsidRPr="00D707F1">
            <w:rPr>
              <w:rFonts w:cs="Segoe UI"/>
              <w:lang w:bidi="vi-VN"/>
            </w:rPr>
            <w:t>Tên</w:t>
          </w:r>
        </w:p>
      </w:docPartBody>
    </w:docPart>
    <w:docPart>
      <w:docPartPr>
        <w:name w:val="E6722AEF7D694E89A2CE6D228E96E7A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F762D1D-C327-4C55-A2D7-C299596DBCF9}"/>
      </w:docPartPr>
      <w:docPartBody>
        <w:p w:rsidR="00000000" w:rsidRDefault="00796721">
          <w:pPr>
            <w:pStyle w:val="E6722AEF7D694E89A2CE6D228E96E7A8"/>
          </w:pPr>
          <w:r w:rsidRPr="00D707F1">
            <w:rPr>
              <w:rFonts w:cs="Segoe UI"/>
              <w:lang w:bidi="vi-VN"/>
            </w:rPr>
            <w:t>Ngày 1</w:t>
          </w:r>
        </w:p>
      </w:docPartBody>
    </w:docPart>
    <w:docPart>
      <w:docPartPr>
        <w:name w:val="9340F6555AEB4F81A43D09419500E67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667995A-1657-4E49-BA84-9B6F29068FBA}"/>
      </w:docPartPr>
      <w:docPartBody>
        <w:p w:rsidR="00000000" w:rsidRDefault="00796721">
          <w:pPr>
            <w:pStyle w:val="9340F6555AEB4F81A43D09419500E675"/>
          </w:pPr>
          <w:r w:rsidRPr="00D707F1">
            <w:rPr>
              <w:rFonts w:cs="Segoe UI"/>
              <w:lang w:bidi="vi-VN"/>
            </w:rPr>
            <w:t>Ngày 2</w:t>
          </w:r>
        </w:p>
      </w:docPartBody>
    </w:docPart>
    <w:docPart>
      <w:docPartPr>
        <w:name w:val="53700A4BD50A41C491CEBF0F8554386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AF51892-52A1-4C76-B674-04E8575D1DEB}"/>
      </w:docPartPr>
      <w:docPartBody>
        <w:p w:rsidR="00000000" w:rsidRDefault="00796721">
          <w:pPr>
            <w:pStyle w:val="53700A4BD50A41C491CEBF0F85543868"/>
          </w:pPr>
          <w:r w:rsidRPr="00D707F1">
            <w:rPr>
              <w:rFonts w:cs="Segoe UI"/>
              <w:lang w:bidi="vi-VN"/>
            </w:rPr>
            <w:t>Ngư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 xml:space="preserve">i </w:t>
          </w:r>
          <w:r w:rsidRPr="00D707F1">
            <w:rPr>
              <w:rFonts w:cs="Segoe UI"/>
              <w:lang w:bidi="vi-VN"/>
            </w:rPr>
            <w:t>qu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lý chi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n d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ch</w:t>
          </w:r>
        </w:p>
      </w:docPartBody>
    </w:docPart>
    <w:docPart>
      <w:docPartPr>
        <w:name w:val="4A45469934084DD6ADE118BFF01C9AE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E732AF7-CC18-4013-820C-15FB8F9400A4}"/>
      </w:docPartPr>
      <w:docPartBody>
        <w:p w:rsidR="00000000" w:rsidRDefault="00796721">
          <w:pPr>
            <w:pStyle w:val="4A45469934084DD6ADE118BFF01C9AE2"/>
          </w:pPr>
          <w:r w:rsidRPr="00D707F1">
            <w:rPr>
              <w:rFonts w:cs="Segoe UI"/>
              <w:lang w:bidi="vi-VN"/>
            </w:rPr>
            <w:t>Tên</w:t>
          </w:r>
        </w:p>
      </w:docPartBody>
    </w:docPart>
    <w:docPart>
      <w:docPartPr>
        <w:name w:val="81FAA4CBDF1A40D8888FB81800FAAFB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69CAA07-1057-4C4C-83CA-57B479FC9FE8}"/>
      </w:docPartPr>
      <w:docPartBody>
        <w:p w:rsidR="00000000" w:rsidRDefault="00796721">
          <w:pPr>
            <w:pStyle w:val="81FAA4CBDF1A40D8888FB81800FAAFB1"/>
          </w:pPr>
          <w:r w:rsidRPr="00D707F1">
            <w:rPr>
              <w:rFonts w:cs="Segoe UI"/>
              <w:lang w:bidi="vi-VN"/>
            </w:rPr>
            <w:t>Ngày 1</w:t>
          </w:r>
        </w:p>
      </w:docPartBody>
    </w:docPart>
    <w:docPart>
      <w:docPartPr>
        <w:name w:val="992A73B839AF4A2A999D4CD92015711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344844B-F020-49DD-91CD-E9BE80AE7384}"/>
      </w:docPartPr>
      <w:docPartBody>
        <w:p w:rsidR="00000000" w:rsidRDefault="00796721">
          <w:pPr>
            <w:pStyle w:val="992A73B839AF4A2A999D4CD92015711E"/>
          </w:pPr>
          <w:r w:rsidRPr="00D707F1">
            <w:rPr>
              <w:rFonts w:cs="Segoe UI"/>
              <w:lang w:bidi="vi-VN"/>
            </w:rPr>
            <w:t>Ngày 2</w:t>
          </w:r>
        </w:p>
      </w:docPartBody>
    </w:docPart>
    <w:docPart>
      <w:docPartPr>
        <w:name w:val="8D8BED737D834171ABB6594A4AE2D23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2B71D1B-F54A-4C85-8200-281A9A9FF689}"/>
      </w:docPartPr>
      <w:docPartBody>
        <w:p w:rsidR="00000000" w:rsidRDefault="00796721">
          <w:pPr>
            <w:pStyle w:val="8D8BED737D834171ABB6594A4AE2D236"/>
          </w:pPr>
          <w:r w:rsidRPr="00D707F1">
            <w:rPr>
              <w:rFonts w:cs="Segoe UI"/>
              <w:lang w:bidi="vi-VN"/>
            </w:rPr>
            <w:t>Ngư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>i qu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lý s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ph</w:t>
          </w:r>
          <w:r w:rsidRPr="00D707F1">
            <w:rPr>
              <w:rFonts w:cs="Segoe UI"/>
              <w:lang w:bidi="vi-VN"/>
            </w:rPr>
            <w:t>ẩ</w:t>
          </w:r>
          <w:r w:rsidRPr="00D707F1">
            <w:rPr>
              <w:rFonts w:cs="Segoe UI"/>
              <w:lang w:bidi="vi-VN"/>
            </w:rPr>
            <w:t>m</w:t>
          </w:r>
        </w:p>
      </w:docPartBody>
    </w:docPart>
    <w:docPart>
      <w:docPartPr>
        <w:name w:val="A9C4B67B46C849A480BCA6B073E4AE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87C83A3-8E0F-4114-9944-26DB3F13EC23}"/>
      </w:docPartPr>
      <w:docPartBody>
        <w:p w:rsidR="00000000" w:rsidRDefault="00796721">
          <w:pPr>
            <w:pStyle w:val="A9C4B67B46C849A480BCA6B073E4AE87"/>
          </w:pPr>
          <w:r w:rsidRPr="00D707F1">
            <w:rPr>
              <w:rFonts w:cs="Segoe UI"/>
              <w:lang w:bidi="vi-VN"/>
            </w:rPr>
            <w:t>Tên</w:t>
          </w:r>
        </w:p>
      </w:docPartBody>
    </w:docPart>
    <w:docPart>
      <w:docPartPr>
        <w:name w:val="AD88D24EBD6D439C91BF8B7DA78737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C0A981B-BF5C-42B8-9C74-11041C6D0FE8}"/>
      </w:docPartPr>
      <w:docPartBody>
        <w:p w:rsidR="00000000" w:rsidRDefault="00796721">
          <w:pPr>
            <w:pStyle w:val="AD88D24EBD6D439C91BF8B7DA78737C6"/>
          </w:pPr>
          <w:r w:rsidRPr="00D707F1">
            <w:rPr>
              <w:rFonts w:cs="Segoe UI"/>
              <w:lang w:bidi="vi-VN"/>
            </w:rPr>
            <w:t>Ngày 1</w:t>
          </w:r>
        </w:p>
      </w:docPartBody>
    </w:docPart>
    <w:docPart>
      <w:docPartPr>
        <w:name w:val="2003AB9B3AE04E37B7E653E02F959A2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50E9DD7-E097-477B-859B-A7606E99826E}"/>
      </w:docPartPr>
      <w:docPartBody>
        <w:p w:rsidR="00000000" w:rsidRDefault="00796721">
          <w:pPr>
            <w:pStyle w:val="2003AB9B3AE04E37B7E653E02F959A28"/>
          </w:pPr>
          <w:r w:rsidRPr="00D707F1">
            <w:rPr>
              <w:rFonts w:cs="Segoe UI"/>
              <w:lang w:bidi="vi-VN"/>
            </w:rPr>
            <w:t>Ngày 2</w:t>
          </w:r>
        </w:p>
      </w:docPartBody>
    </w:docPart>
    <w:docPart>
      <w:docPartPr>
        <w:name w:val="6D8311C9F05B4E92ACF9B223B7E1ABC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BFB286C-84DC-43E7-9C8F-78FE70D93A2B}"/>
      </w:docPartPr>
      <w:docPartBody>
        <w:p w:rsidR="00000000" w:rsidRDefault="00796721">
          <w:pPr>
            <w:pStyle w:val="6D8311C9F05B4E92ACF9B223B7E1ABC6"/>
          </w:pPr>
          <w:r w:rsidRPr="00D707F1">
            <w:rPr>
              <w:rFonts w:cs="Segoe UI"/>
              <w:lang w:bidi="vi-VN"/>
            </w:rPr>
            <w:t>Ngư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>i qu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>n lý d</w:t>
          </w:r>
          <w:r w:rsidRPr="00D707F1">
            <w:rPr>
              <w:rFonts w:cs="Segoe UI"/>
              <w:lang w:bidi="vi-VN"/>
            </w:rPr>
            <w:t>ự</w:t>
          </w:r>
          <w:r w:rsidRPr="00D707F1">
            <w:rPr>
              <w:rFonts w:cs="Segoe UI"/>
              <w:lang w:bidi="vi-VN"/>
            </w:rPr>
            <w:t xml:space="preserve"> án</w:t>
          </w:r>
        </w:p>
      </w:docPartBody>
    </w:docPart>
    <w:docPart>
      <w:docPartPr>
        <w:name w:val="6FC33D8577834143AD441D975D7ACA7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D8F88FF-9D21-4D3F-9242-00E831B548DF}"/>
      </w:docPartPr>
      <w:docPartBody>
        <w:p w:rsidR="00000000" w:rsidRDefault="00796721">
          <w:pPr>
            <w:pStyle w:val="6FC33D8577834143AD441D975D7ACA75"/>
          </w:pPr>
          <w:r w:rsidRPr="00D707F1">
            <w:rPr>
              <w:rFonts w:cs="Segoe UI"/>
              <w:lang w:bidi="vi-VN"/>
            </w:rPr>
            <w:t>Tên</w:t>
          </w:r>
        </w:p>
      </w:docPartBody>
    </w:docPart>
    <w:docPart>
      <w:docPartPr>
        <w:name w:val="4941121481D249DDA5CBD58B62C236E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4D2E2FD-954B-462C-A9A2-2D822FDEFF06}"/>
      </w:docPartPr>
      <w:docPartBody>
        <w:p w:rsidR="00000000" w:rsidRDefault="00796721">
          <w:pPr>
            <w:pStyle w:val="4941121481D249DDA5CBD58B62C236E1"/>
          </w:pPr>
          <w:r w:rsidRPr="00D707F1">
            <w:rPr>
              <w:rFonts w:cs="Segoe UI"/>
              <w:lang w:bidi="vi-VN"/>
            </w:rPr>
            <w:t>Ngày 1</w:t>
          </w:r>
        </w:p>
      </w:docPartBody>
    </w:docPart>
    <w:docPart>
      <w:docPartPr>
        <w:name w:val="4CC9628E8AAF4ED985277420279F837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F06CC8F-A1FF-4E82-BC00-31FF8F3EE626}"/>
      </w:docPartPr>
      <w:docPartBody>
        <w:p w:rsidR="00000000" w:rsidRDefault="00796721">
          <w:pPr>
            <w:pStyle w:val="4CC9628E8AAF4ED985277420279F837D"/>
          </w:pPr>
          <w:r w:rsidRPr="00D707F1">
            <w:rPr>
              <w:rFonts w:cs="Segoe UI"/>
              <w:lang w:bidi="vi-VN"/>
            </w:rPr>
            <w:t>Ngày 2</w:t>
          </w:r>
        </w:p>
      </w:docPartBody>
    </w:docPart>
    <w:docPart>
      <w:docPartPr>
        <w:name w:val="501A2E9A61784D42B6D423C2578AD85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A43B03A-4F06-43C0-8FB4-47CB1610BBB7}"/>
      </w:docPartPr>
      <w:docPartBody>
        <w:p w:rsidR="00000000" w:rsidRDefault="00796721">
          <w:pPr>
            <w:pStyle w:val="501A2E9A61784D42B6D423C2578AD853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 5</w:t>
          </w:r>
        </w:p>
      </w:docPartBody>
    </w:docPart>
    <w:docPart>
      <w:docPartPr>
        <w:name w:val="7306DF4286E84F9F8D87B478AD96AD2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90AC39F-1C7C-4C9D-94F4-8584D0BF6683}"/>
      </w:docPartPr>
      <w:docPartBody>
        <w:p w:rsidR="00000000" w:rsidRDefault="00796721">
          <w:pPr>
            <w:pStyle w:val="7306DF4286E84F9F8D87B478AD96AD22"/>
          </w:pPr>
          <w:r w:rsidRPr="00D707F1">
            <w:rPr>
              <w:rFonts w:cs="Segoe UI"/>
              <w:lang w:bidi="vi-VN"/>
            </w:rPr>
            <w:t>Tên</w:t>
          </w:r>
        </w:p>
      </w:docPartBody>
    </w:docPart>
    <w:docPart>
      <w:docPartPr>
        <w:name w:val="B2671A7465A7485AA21392A6E2AA33D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314A8DC-5FFF-4050-9D92-8EC8B71BE866}"/>
      </w:docPartPr>
      <w:docPartBody>
        <w:p w:rsidR="00000000" w:rsidRDefault="00796721">
          <w:pPr>
            <w:pStyle w:val="B2671A7465A7485AA21392A6E2AA33D3"/>
          </w:pPr>
          <w:r w:rsidRPr="00D707F1">
            <w:rPr>
              <w:rFonts w:cs="Segoe UI"/>
              <w:lang w:bidi="vi-VN"/>
            </w:rPr>
            <w:t>Ngày 1</w:t>
          </w:r>
        </w:p>
      </w:docPartBody>
    </w:docPart>
    <w:docPart>
      <w:docPartPr>
        <w:name w:val="620427CB59524D29810CB3EC46CFFFA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694C1C9-09BC-448D-B2D6-2B129DFEF05B}"/>
      </w:docPartPr>
      <w:docPartBody>
        <w:p w:rsidR="00000000" w:rsidRDefault="00796721">
          <w:pPr>
            <w:pStyle w:val="620427CB59524D29810CB3EC46CFFFA7"/>
          </w:pPr>
          <w:r w:rsidRPr="00D707F1">
            <w:rPr>
              <w:rFonts w:cs="Segoe UI"/>
              <w:lang w:bidi="vi-VN"/>
            </w:rPr>
            <w:t>Ngày 2</w:t>
          </w:r>
        </w:p>
      </w:docPartBody>
    </w:docPart>
    <w:docPart>
      <w:docPartPr>
        <w:name w:val="CB2CD986138C44268B01506C8DA1EA5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B0B7B2A-0C96-417C-A40A-CDBAA52B8968}"/>
      </w:docPartPr>
      <w:docPartBody>
        <w:p w:rsidR="00000000" w:rsidRDefault="00796721">
          <w:pPr>
            <w:pStyle w:val="CB2CD986138C44268B01506C8DA1EA57"/>
          </w:pPr>
          <w:r w:rsidRPr="00D707F1">
            <w:rPr>
              <w:rFonts w:cs="Segoe UI"/>
              <w:lang w:bidi="vi-VN"/>
            </w:rPr>
            <w:t>Tên</w:t>
          </w:r>
        </w:p>
      </w:docPartBody>
    </w:docPart>
    <w:docPart>
      <w:docPartPr>
        <w:name w:val="C02A2465D6B9463EABF08048C6CC9A8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C819BA7-1F2D-4389-B935-F8A19C380DB6}"/>
      </w:docPartPr>
      <w:docPartBody>
        <w:p w:rsidR="00000000" w:rsidRDefault="00796721">
          <w:pPr>
            <w:pStyle w:val="C02A2465D6B9463EABF08048C6CC9A89"/>
          </w:pPr>
          <w:r w:rsidRPr="00D707F1">
            <w:rPr>
              <w:rFonts w:cs="Segoe UI"/>
              <w:lang w:bidi="vi-VN"/>
            </w:rPr>
            <w:t>Ngày 1</w:t>
          </w:r>
        </w:p>
      </w:docPartBody>
    </w:docPart>
    <w:docPart>
      <w:docPartPr>
        <w:name w:val="A2BA446A92BF4584AFD1E5EA0913FE4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62ACC34-5E17-4383-9B7E-658AF33920CE}"/>
      </w:docPartPr>
      <w:docPartBody>
        <w:p w:rsidR="00000000" w:rsidRDefault="00796721">
          <w:pPr>
            <w:pStyle w:val="A2BA446A92BF4584AFD1E5EA0913FE4E"/>
          </w:pPr>
          <w:r w:rsidRPr="00D707F1">
            <w:rPr>
              <w:rFonts w:cs="Segoe UI"/>
              <w:lang w:bidi="vi-VN"/>
            </w:rPr>
            <w:t>Ngày 2</w:t>
          </w:r>
        </w:p>
      </w:docPartBody>
    </w:docPart>
    <w:docPart>
      <w:docPartPr>
        <w:name w:val="91DE1FE3963D43B8B9A1F51871FF6B6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B42C1A6-6BFF-4A4E-9B74-59A86B816CEA}"/>
      </w:docPartPr>
      <w:docPartBody>
        <w:p w:rsidR="00000000" w:rsidRDefault="00796721">
          <w:pPr>
            <w:pStyle w:val="91DE1FE3963D43B8B9A1F51871FF6B6C"/>
          </w:pPr>
          <w:r w:rsidRPr="00D707F1">
            <w:rPr>
              <w:rFonts w:cs="Segoe UI"/>
              <w:lang w:bidi="vi-VN"/>
            </w:rPr>
            <w:t>Ký duy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t chi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n d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ch</w:t>
          </w:r>
        </w:p>
      </w:docPartBody>
    </w:docPart>
    <w:docPart>
      <w:docPartPr>
        <w:name w:val="3091E20EE23A42C1B3E32B5E15D4801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2CC96EE-3665-4601-926D-BE0B6774C688}"/>
      </w:docPartPr>
      <w:docPartBody>
        <w:p w:rsidR="00000000" w:rsidRDefault="00796721">
          <w:pPr>
            <w:pStyle w:val="3091E20EE23A42C1B3E32B5E15D4801F"/>
          </w:pPr>
          <w:r w:rsidRPr="00D707F1">
            <w:rPr>
              <w:rFonts w:cs="Segoe UI"/>
              <w:lang w:bidi="vi-VN"/>
            </w:rPr>
            <w:t>Nh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>ng ngư</w:t>
          </w:r>
          <w:r w:rsidRPr="00D707F1">
            <w:rPr>
              <w:rFonts w:cs="Segoe UI"/>
              <w:lang w:bidi="vi-VN"/>
            </w:rPr>
            <w:t>ờ</w:t>
          </w:r>
          <w:r w:rsidRPr="00D707F1">
            <w:rPr>
              <w:rFonts w:cs="Segoe UI"/>
              <w:lang w:bidi="vi-VN"/>
            </w:rPr>
            <w:t>i đã ký bên dư</w:t>
          </w:r>
          <w:r w:rsidRPr="00D707F1">
            <w:rPr>
              <w:rFonts w:cs="Segoe UI"/>
              <w:lang w:bidi="vi-VN"/>
            </w:rPr>
            <w:t>ớ</w:t>
          </w:r>
          <w:r w:rsidRPr="00D707F1">
            <w:rPr>
              <w:rFonts w:cs="Segoe UI"/>
              <w:lang w:bidi="vi-VN"/>
            </w:rPr>
            <w:t>i ch</w:t>
          </w:r>
          <w:r w:rsidRPr="00D707F1">
            <w:rPr>
              <w:rFonts w:cs="Segoe UI"/>
              <w:lang w:bidi="vi-VN"/>
            </w:rPr>
            <w:t>ấ</w:t>
          </w:r>
          <w:r w:rsidRPr="00D707F1">
            <w:rPr>
              <w:rFonts w:cs="Segoe UI"/>
              <w:lang w:bidi="vi-VN"/>
            </w:rPr>
            <w:t>p nh</w:t>
          </w:r>
          <w:r w:rsidRPr="00D707F1">
            <w:rPr>
              <w:rFonts w:cs="Segoe UI"/>
              <w:lang w:bidi="vi-VN"/>
            </w:rPr>
            <w:t>ậ</w:t>
          </w:r>
          <w:r w:rsidRPr="00D707F1">
            <w:rPr>
              <w:rFonts w:cs="Segoe UI"/>
              <w:lang w:bidi="vi-VN"/>
            </w:rPr>
            <w:t>n Chi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n d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>ch ti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p th</w:t>
          </w:r>
          <w:r w:rsidRPr="00D707F1">
            <w:rPr>
              <w:rFonts w:cs="Segoe UI"/>
              <w:lang w:bidi="vi-VN"/>
            </w:rPr>
            <w:t>ị</w:t>
          </w:r>
          <w:r w:rsidRPr="00D707F1">
            <w:rPr>
              <w:rFonts w:cs="Segoe UI"/>
              <w:lang w:bidi="vi-VN"/>
            </w:rPr>
            <w:t xml:space="preserve"> này như đư</w:t>
          </w:r>
          <w:r w:rsidRPr="00D707F1">
            <w:rPr>
              <w:rFonts w:cs="Segoe UI"/>
              <w:lang w:bidi="vi-VN"/>
            </w:rPr>
            <w:t>ợ</w:t>
          </w:r>
          <w:r w:rsidRPr="00D707F1">
            <w:rPr>
              <w:rFonts w:cs="Segoe UI"/>
              <w:lang w:bidi="vi-VN"/>
            </w:rPr>
            <w:t>c mô t</w:t>
          </w:r>
          <w:r w:rsidRPr="00D707F1">
            <w:rPr>
              <w:rFonts w:cs="Segoe UI"/>
              <w:lang w:bidi="vi-VN"/>
            </w:rPr>
            <w:t>ả</w:t>
          </w:r>
          <w:r w:rsidRPr="00D707F1">
            <w:rPr>
              <w:rFonts w:cs="Segoe UI"/>
              <w:lang w:bidi="vi-VN"/>
            </w:rPr>
            <w:t xml:space="preserve"> t</w:t>
          </w:r>
          <w:r w:rsidRPr="00D707F1">
            <w:rPr>
              <w:rFonts w:cs="Segoe UI"/>
              <w:lang w:bidi="vi-VN"/>
            </w:rPr>
            <w:t>ạ</w:t>
          </w:r>
          <w:r w:rsidRPr="00D707F1">
            <w:rPr>
              <w:rFonts w:cs="Segoe UI"/>
              <w:lang w:bidi="vi-VN"/>
            </w:rPr>
            <w:t>i đây.</w:t>
          </w:r>
        </w:p>
      </w:docPartBody>
    </w:docPart>
    <w:docPart>
      <w:docPartPr>
        <w:name w:val="8AC17374FE92445FBD8C92F07BFE56E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D1ACCFE-1BBB-4E6D-9E3C-AA894BE76EDD}"/>
      </w:docPartPr>
      <w:docPartBody>
        <w:p w:rsidR="00000000" w:rsidRDefault="00796721">
          <w:pPr>
            <w:pStyle w:val="8AC17374FE92445FBD8C92F07BFE56E5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9FB284DD3CF8490C9979994FE5E39A9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4ABCA83-EDFD-483E-ADD2-FE5043C9BAFE}"/>
      </w:docPartPr>
      <w:docPartBody>
        <w:p w:rsidR="00000000" w:rsidRDefault="00796721">
          <w:pPr>
            <w:pStyle w:val="9FB284DD3CF8490C9979994FE5E39A94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CFC43C7359C14AE380A3D2E26FCCDDD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B81E048-FF62-45CD-9CB7-BDAAA17020D3}"/>
      </w:docPartPr>
      <w:docPartBody>
        <w:p w:rsidR="00000000" w:rsidRDefault="00796721">
          <w:pPr>
            <w:pStyle w:val="CFC43C7359C14AE380A3D2E26FCCDDD4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07D56569F1274E3AA9DB4FBCEE6C553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F7267DD-D2CE-465A-A1BE-BAD9C4F775DD}"/>
      </w:docPartPr>
      <w:docPartBody>
        <w:p w:rsidR="00000000" w:rsidRDefault="00796721">
          <w:pPr>
            <w:pStyle w:val="07D56569F1274E3AA9DB4FBCEE6C5532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90CC33147797425AA47ADC4207AD59A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A7C71A0-808A-45AD-94D6-1BDBF9BC123D}"/>
      </w:docPartPr>
      <w:docPartBody>
        <w:p w:rsidR="00000000" w:rsidRDefault="00796721">
          <w:pPr>
            <w:pStyle w:val="90CC33147797425AA47ADC4207AD59A0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E141A3DA0F994D628C46DA11C78404B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1C8D2AD-EF76-4796-97DE-46643FD5B681}"/>
      </w:docPartPr>
      <w:docPartBody>
        <w:p w:rsidR="00000000" w:rsidRDefault="00796721">
          <w:pPr>
            <w:pStyle w:val="E141A3DA0F994D628C46DA11C78404BB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E520586FCBCC47CA93FDE2CF4E94EC9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9C4CD61-547E-45D2-89BE-380DAFC0D404}"/>
      </w:docPartPr>
      <w:docPartBody>
        <w:p w:rsidR="00000000" w:rsidRDefault="00796721">
          <w:pPr>
            <w:pStyle w:val="E520586FCBCC47CA93FDE2CF4E94EC91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90E013B603664FCAAF0306F23CB18B8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2BA0C7D-DD74-497D-8DDA-6D887D859B54}"/>
      </w:docPartPr>
      <w:docPartBody>
        <w:p w:rsidR="00000000" w:rsidRDefault="00796721">
          <w:pPr>
            <w:pStyle w:val="90E013B603664FCAAF0306F23CB18B84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7BEF33E847AF4085A7568CEC0EBC9CE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D4A9786-0C67-4406-92A4-1B64AF230F13}"/>
      </w:docPartPr>
      <w:docPartBody>
        <w:p w:rsidR="00000000" w:rsidRDefault="00796721">
          <w:pPr>
            <w:pStyle w:val="7BEF33E847AF4085A7568CEC0EBC9CEE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39CB9B59AA304D84A0E50F26D753FC9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F3F6C3D-AE1D-462F-B1A7-C2EAB60FAF56}"/>
      </w:docPartPr>
      <w:docPartBody>
        <w:p w:rsidR="00000000" w:rsidRDefault="00796721">
          <w:pPr>
            <w:pStyle w:val="39CB9B59AA304D84A0E50F26D753FC95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C57B2CA0071846798DFB5659AED05DD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36CF9A3-02F1-4DF6-BAA2-4F911CF8C8C6}"/>
      </w:docPartPr>
      <w:docPartBody>
        <w:p w:rsidR="00000000" w:rsidRDefault="00796721">
          <w:pPr>
            <w:pStyle w:val="C57B2CA0071846798DFB5659AED05DD9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C0E63BED9AEA4E42A20B810CF542785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008361F-0D92-4EE8-9074-BE999A722C52}"/>
      </w:docPartPr>
      <w:docPartBody>
        <w:p w:rsidR="00000000" w:rsidRDefault="00796721">
          <w:pPr>
            <w:pStyle w:val="C0E63BED9AEA4E42A20B810CF542785B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CBA59C414F9E4B74B13280B9EBFA05B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D890B70-EAC1-4648-B356-5E166B08105B}"/>
      </w:docPartPr>
      <w:docPartBody>
        <w:p w:rsidR="00000000" w:rsidRDefault="00796721">
          <w:pPr>
            <w:pStyle w:val="CBA59C414F9E4B74B13280B9EBFA05BF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9CDD7B795E5C4810B975F810B4F069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3A93BFD-1BC2-4740-9CAF-4EB90E358176}"/>
      </w:docPartPr>
      <w:docPartBody>
        <w:p w:rsidR="00000000" w:rsidRDefault="00796721">
          <w:pPr>
            <w:pStyle w:val="9CDD7B795E5C4810B975F810B4F06923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69D667A472E54FDD9E486517A898587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292D851-C625-4A21-A798-F4ABF148997D}"/>
      </w:docPartPr>
      <w:docPartBody>
        <w:p w:rsidR="00000000" w:rsidRDefault="00796721">
          <w:pPr>
            <w:pStyle w:val="69D667A472E54FDD9E486517A898587F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B67BE0CC51B74B96971049D45970B89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DDA8DE1-0A55-4DBC-90CC-6661076CB6B4}"/>
      </w:docPartPr>
      <w:docPartBody>
        <w:p w:rsidR="00000000" w:rsidRDefault="00796721">
          <w:pPr>
            <w:pStyle w:val="B67BE0CC51B74B96971049D45970B894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EAAE128935B84BD5B9904E97AC89070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23E40D7-93B3-4D44-9F66-94974AF33E41}"/>
      </w:docPartPr>
      <w:docPartBody>
        <w:p w:rsidR="00000000" w:rsidRDefault="00796721">
          <w:pPr>
            <w:pStyle w:val="EAAE128935B84BD5B9904E97AC89070F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E21FC0F94D9D4D778C9FABCD5E119B5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E1F8C6D-D551-47FA-AAFC-FB6491A35A8B}"/>
      </w:docPartPr>
      <w:docPartBody>
        <w:p w:rsidR="00000000" w:rsidRDefault="00796721">
          <w:pPr>
            <w:pStyle w:val="E21FC0F94D9D4D778C9FABCD5E119B5F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A6585C757E1A4FA48199A22E0E6506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BE786C0-9503-484B-93D2-B7878889DA36}"/>
      </w:docPartPr>
      <w:docPartBody>
        <w:p w:rsidR="00000000" w:rsidRDefault="00796721">
          <w:pPr>
            <w:pStyle w:val="A6585C757E1A4FA48199A22E0E650665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E00BA427EAAB4FB58E3C088D35BA199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0DA8875-339C-49AF-A24C-A28C459F0A46}"/>
      </w:docPartPr>
      <w:docPartBody>
        <w:p w:rsidR="00000000" w:rsidRDefault="00796721">
          <w:pPr>
            <w:pStyle w:val="E00BA427EAAB4FB58E3C088D35BA1991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168FD09F4B1E45F383AECEE1BC6ACE3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BA02BFA-5D18-40C4-BFE3-8725F1EF5379}"/>
      </w:docPartPr>
      <w:docPartBody>
        <w:p w:rsidR="00000000" w:rsidRDefault="00796721">
          <w:pPr>
            <w:pStyle w:val="168FD09F4B1E45F383AECEE1BC6ACE32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17164950B62D42399EE64B4A9F522D4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15B1D83-1C2E-4FA1-9738-A4EF8F664498}"/>
      </w:docPartPr>
      <w:docPartBody>
        <w:p w:rsidR="00000000" w:rsidRDefault="00796721">
          <w:pPr>
            <w:pStyle w:val="17164950B62D42399EE64B4A9F522D47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77D913394F7B47D08DA71EDFFAF0C722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13BD93E-816E-4311-AC3D-379244C00460}"/>
      </w:docPartPr>
      <w:docPartBody>
        <w:p w:rsidR="00000000" w:rsidRDefault="00796721">
          <w:pPr>
            <w:pStyle w:val="77D913394F7B47D08DA71EDFFAF0C722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35D6DFD3763C455E88A744675D512A6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78084DE-A304-47E0-ABD8-458155114AC2}"/>
      </w:docPartPr>
      <w:docPartBody>
        <w:p w:rsidR="00000000" w:rsidRDefault="00796721">
          <w:pPr>
            <w:pStyle w:val="35D6DFD3763C455E88A744675D512A65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40CD9D05CC104929A65A54F905B3888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47F1783-FC3F-4C17-A564-EC0055E7CD8E}"/>
      </w:docPartPr>
      <w:docPartBody>
        <w:p w:rsidR="00000000" w:rsidRDefault="00796721">
          <w:pPr>
            <w:pStyle w:val="40CD9D05CC104929A65A54F905B3888D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10369DA9572047FB9A5FD80B66FD68D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8DBA169-7289-4039-BA99-5EEA81C243D4}"/>
      </w:docPartPr>
      <w:docPartBody>
        <w:p w:rsidR="00000000" w:rsidRDefault="00796721">
          <w:pPr>
            <w:pStyle w:val="10369DA9572047FB9A5FD80B66FD68D4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1E5120822B02460DA0D3F88B3A5BD35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2AB285C-FB32-4BD7-BD73-D9FB99BF02FD}"/>
      </w:docPartPr>
      <w:docPartBody>
        <w:p w:rsidR="00000000" w:rsidRDefault="00796721">
          <w:pPr>
            <w:pStyle w:val="1E5120822B02460DA0D3F88B3A5BD35B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BDE84514EA57489896A5DAA99324470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7B73174-473A-47E3-88BC-9B2C105A63FC}"/>
      </w:docPartPr>
      <w:docPartBody>
        <w:p w:rsidR="00000000" w:rsidRDefault="00796721">
          <w:pPr>
            <w:pStyle w:val="BDE84514EA57489896A5DAA993244700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53D1EAFB20CD47E2A23C714673633A7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C7A0356-913B-4628-A575-E780E65E53E6}"/>
      </w:docPartPr>
      <w:docPartBody>
        <w:p w:rsidR="00000000" w:rsidRDefault="00796721">
          <w:pPr>
            <w:pStyle w:val="53D1EAFB20CD47E2A23C714673633A71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B41833FDC43842628DF4AC1C665DC48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D336097-1AC4-4E85-8361-6A319F5FC2E4}"/>
      </w:docPartPr>
      <w:docPartBody>
        <w:p w:rsidR="00000000" w:rsidRDefault="00796721">
          <w:pPr>
            <w:pStyle w:val="B41833FDC43842628DF4AC1C665DC48A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305A2CF087B94AAA99A2FAAE8327F1A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49DB5F4-A34C-4CB6-9E54-67071CA5A805}"/>
      </w:docPartPr>
      <w:docPartBody>
        <w:p w:rsidR="00000000" w:rsidRDefault="00796721">
          <w:pPr>
            <w:pStyle w:val="305A2CF087B94AAA99A2FAAE8327F1A3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FA60EBC9D1D14AE39ED800D31FF62E2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C871125-6171-42FE-BC91-129B63947643}"/>
      </w:docPartPr>
      <w:docPartBody>
        <w:p w:rsidR="00000000" w:rsidRDefault="00796721">
          <w:pPr>
            <w:pStyle w:val="FA60EBC9D1D14AE39ED800D31FF62E2C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0FB5DAB5BD5A43C7A7BC2EA03D995A3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9601E3C-66A3-45D7-867C-39CAC7BE7DFD}"/>
      </w:docPartPr>
      <w:docPartBody>
        <w:p w:rsidR="00000000" w:rsidRDefault="00796721">
          <w:pPr>
            <w:pStyle w:val="0FB5DAB5BD5A43C7A7BC2EA03D995A39"/>
          </w:pPr>
          <w:r w:rsidRPr="00D707F1">
            <w:rPr>
              <w:rFonts w:cs="Segoe UI"/>
              <w:lang w:bidi="vi-VN"/>
            </w:rPr>
            <w:t>H</w:t>
          </w:r>
          <w:r w:rsidRPr="00D707F1">
            <w:rPr>
              <w:rFonts w:cs="Segoe UI"/>
              <w:lang w:bidi="vi-VN"/>
            </w:rPr>
            <w:t>ọ</w:t>
          </w:r>
          <w:r w:rsidRPr="00D707F1">
            <w:rPr>
              <w:rFonts w:cs="Segoe UI"/>
              <w:lang w:bidi="vi-VN"/>
            </w:rPr>
            <w:t xml:space="preserve"> và tên vi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t b</w:t>
          </w:r>
          <w:r w:rsidRPr="00D707F1">
            <w:rPr>
              <w:rFonts w:cs="Segoe UI"/>
              <w:lang w:bidi="vi-VN"/>
            </w:rPr>
            <w:t>ằ</w:t>
          </w:r>
          <w:r w:rsidRPr="00D707F1">
            <w:rPr>
              <w:rFonts w:cs="Segoe UI"/>
              <w:lang w:bidi="vi-VN"/>
            </w:rPr>
            <w:t>ng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in</w:t>
          </w:r>
        </w:p>
      </w:docPartBody>
    </w:docPart>
    <w:docPart>
      <w:docPartPr>
        <w:name w:val="21482B37F21F45918F1932D25C3DC38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592B16A-C13B-43B6-8513-35C16DAE774C}"/>
      </w:docPartPr>
      <w:docPartBody>
        <w:p w:rsidR="00000000" w:rsidRDefault="00796721">
          <w:pPr>
            <w:pStyle w:val="21482B37F21F45918F1932D25C3DC38F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ứ</w:t>
          </w:r>
          <w:r w:rsidRPr="00D707F1">
            <w:rPr>
              <w:rFonts w:cs="Segoe UI"/>
              <w:lang w:bidi="vi-VN"/>
            </w:rPr>
            <w:t>c danh:</w:t>
          </w:r>
        </w:p>
      </w:docPartBody>
    </w:docPart>
    <w:docPart>
      <w:docPartPr>
        <w:name w:val="1183F2CCB94D4A7CB6F30F29D3E8A65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395B23-2C14-4545-968A-A28B2693D12A}"/>
      </w:docPartPr>
      <w:docPartBody>
        <w:p w:rsidR="00000000" w:rsidRDefault="00796721">
          <w:pPr>
            <w:pStyle w:val="1183F2CCB94D4A7CB6F30F29D3E8A650"/>
          </w:pPr>
          <w:r w:rsidRPr="00D707F1">
            <w:rPr>
              <w:rFonts w:cs="Segoe UI"/>
              <w:lang w:bidi="vi-VN"/>
            </w:rPr>
            <w:t>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</w:t>
          </w:r>
        </w:p>
      </w:docPartBody>
    </w:docPart>
    <w:docPart>
      <w:docPartPr>
        <w:name w:val="C00A2A74A832416D902176D42B0B09A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D5B708B-6AF7-4150-BA98-6C81600EA221}"/>
      </w:docPartPr>
      <w:docPartBody>
        <w:p w:rsidR="00000000" w:rsidRDefault="00796721">
          <w:pPr>
            <w:pStyle w:val="C00A2A74A832416D902176D42B0B09AC"/>
          </w:pPr>
          <w:r w:rsidRPr="00D707F1">
            <w:rPr>
              <w:rFonts w:cs="Segoe UI"/>
              <w:lang w:bidi="vi-VN"/>
            </w:rPr>
            <w:t>Ngày</w:t>
          </w:r>
          <w:r w:rsidRPr="00D707F1">
            <w:rPr>
              <w:rStyle w:val="VnbanChdanhsn"/>
              <w:rFonts w:cs="Segoe UI"/>
              <w:lang w:bidi="vi-VN"/>
            </w:rPr>
            <w:t>.</w:t>
          </w:r>
        </w:p>
      </w:docPartBody>
    </w:docPart>
    <w:docPart>
      <w:docPartPr>
        <w:name w:val="CF1EB71BF12443D7BE2F1CA32DF74C9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6083D672-8F47-4EC6-9F16-BB29DAA14FCC}"/>
      </w:docPartPr>
      <w:docPartBody>
        <w:p w:rsidR="00000000" w:rsidRDefault="00796721">
          <w:pPr>
            <w:pStyle w:val="CF1EB71BF12443D7BE2F1CA32DF74C94"/>
          </w:pPr>
          <w:r w:rsidRPr="00D707F1">
            <w:rPr>
              <w:rFonts w:cs="Segoe UI"/>
              <w:lang w:bidi="vi-VN"/>
            </w:rPr>
            <w:t>Lưu ý: Có th</w:t>
          </w:r>
          <w:r w:rsidRPr="00D707F1">
            <w:rPr>
              <w:rFonts w:cs="Segoe UI"/>
              <w:lang w:bidi="vi-VN"/>
            </w:rPr>
            <w:t>ể</w:t>
          </w:r>
          <w:r w:rsidRPr="00D707F1">
            <w:rPr>
              <w:rFonts w:cs="Segoe UI"/>
              <w:lang w:bidi="vi-VN"/>
            </w:rPr>
            <w:t xml:space="preserve"> c</w:t>
          </w:r>
          <w:r w:rsidRPr="00D707F1">
            <w:rPr>
              <w:rFonts w:cs="Segoe UI"/>
              <w:lang w:bidi="vi-VN"/>
            </w:rPr>
            <w:t>ầ</w:t>
          </w:r>
          <w:r w:rsidRPr="00D707F1">
            <w:rPr>
              <w:rFonts w:cs="Segoe UI"/>
              <w:lang w:bidi="vi-VN"/>
            </w:rPr>
            <w:t>n ch</w:t>
          </w:r>
          <w:r w:rsidRPr="00D707F1">
            <w:rPr>
              <w:rFonts w:cs="Segoe UI"/>
              <w:lang w:bidi="vi-VN"/>
            </w:rPr>
            <w:t>ữ</w:t>
          </w:r>
          <w:r w:rsidRPr="00D707F1">
            <w:rPr>
              <w:rFonts w:cs="Segoe UI"/>
              <w:lang w:bidi="vi-VN"/>
            </w:rPr>
            <w:t xml:space="preserve"> ký b</w:t>
          </w:r>
          <w:r w:rsidRPr="00D707F1">
            <w:rPr>
              <w:rFonts w:cs="Segoe UI"/>
              <w:lang w:bidi="vi-VN"/>
            </w:rPr>
            <w:t>ổ</w:t>
          </w:r>
          <w:r w:rsidRPr="00D707F1">
            <w:rPr>
              <w:rFonts w:cs="Segoe UI"/>
              <w:lang w:bidi="vi-VN"/>
            </w:rPr>
            <w:t xml:space="preserve"> sung n</w:t>
          </w:r>
          <w:r w:rsidRPr="00D707F1">
            <w:rPr>
              <w:rFonts w:cs="Segoe UI"/>
              <w:lang w:bidi="vi-VN"/>
            </w:rPr>
            <w:t>ế</w:t>
          </w:r>
          <w:r w:rsidRPr="00D707F1">
            <w:rPr>
              <w:rFonts w:cs="Segoe UI"/>
              <w:lang w:bidi="vi-VN"/>
            </w:rPr>
            <w:t>u tài li</w:t>
          </w:r>
          <w:r w:rsidRPr="00D707F1">
            <w:rPr>
              <w:rFonts w:cs="Segoe UI"/>
              <w:lang w:bidi="vi-VN"/>
            </w:rPr>
            <w:t>ệ</w:t>
          </w:r>
          <w:r w:rsidRPr="00D707F1">
            <w:rPr>
              <w:rFonts w:cs="Segoe UI"/>
              <w:lang w:bidi="vi-VN"/>
            </w:rPr>
            <w:t>u đư</w:t>
          </w:r>
          <w:r w:rsidRPr="00D707F1">
            <w:rPr>
              <w:rFonts w:cs="Segoe UI"/>
              <w:lang w:bidi="vi-VN"/>
            </w:rPr>
            <w:t>ợ</w:t>
          </w:r>
          <w:r w:rsidRPr="00D707F1">
            <w:rPr>
              <w:rFonts w:cs="Segoe UI"/>
              <w:lang w:bidi="vi-VN"/>
            </w:rPr>
            <w:t>c thay đ</w:t>
          </w:r>
          <w:r w:rsidRPr="00D707F1">
            <w:rPr>
              <w:rFonts w:cs="Segoe UI"/>
              <w:lang w:bidi="vi-VN"/>
            </w:rPr>
            <w:t>ổ</w:t>
          </w:r>
          <w:r w:rsidRPr="00D707F1">
            <w:rPr>
              <w:rFonts w:cs="Segoe UI"/>
              <w:lang w:bidi="vi-VN"/>
            </w:rPr>
            <w:t>i đáng k</w:t>
          </w:r>
          <w:r w:rsidRPr="00D707F1">
            <w:rPr>
              <w:rFonts w:cs="Segoe UI"/>
              <w:lang w:bidi="vi-VN"/>
            </w:rPr>
            <w:t>ể</w:t>
          </w:r>
          <w:r w:rsidRPr="00D707F1">
            <w:rPr>
              <w:rFonts w:cs="Segoe UI"/>
              <w:lang w:bidi="vi-VN"/>
            </w:rPr>
            <w:t xml:space="preserve"> theo yêu c</w:t>
          </w:r>
          <w:r w:rsidRPr="00D707F1">
            <w:rPr>
              <w:rFonts w:cs="Segoe UI"/>
              <w:lang w:bidi="vi-VN"/>
            </w:rPr>
            <w:t>ầ</w:t>
          </w:r>
          <w:r w:rsidRPr="00D707F1">
            <w:rPr>
              <w:rFonts w:cs="Segoe UI"/>
              <w:lang w:bidi="vi-VN"/>
            </w:rPr>
            <w:t>u c</w:t>
          </w:r>
          <w:r w:rsidRPr="00D707F1">
            <w:rPr>
              <w:rFonts w:cs="Segoe UI"/>
              <w:lang w:bidi="vi-VN"/>
            </w:rPr>
            <w:t>ủ</w:t>
          </w:r>
          <w:r w:rsidRPr="00D707F1">
            <w:rPr>
              <w:rFonts w:cs="Segoe UI"/>
              <w:lang w:bidi="vi-VN"/>
            </w:rPr>
            <w:t>a khách hàng.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1"/>
    <w:rsid w:val="0079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6FF40B4EF1A4EB4B9F86E517148792B">
    <w:name w:val="F6FF40B4EF1A4EB4B9F86E517148792B"/>
  </w:style>
  <w:style w:type="paragraph" w:customStyle="1" w:styleId="130157AE5A0A4E09BFEFC976EB159C77">
    <w:name w:val="130157AE5A0A4E09BFEFC976EB159C77"/>
  </w:style>
  <w:style w:type="paragraph" w:customStyle="1" w:styleId="1855D947847E4EF1B6F6F3A6853DC2D5">
    <w:name w:val="1855D947847E4EF1B6F6F3A6853DC2D5"/>
  </w:style>
  <w:style w:type="paragraph" w:customStyle="1" w:styleId="11BCB7BC25644BBFAC74B4F18348A2FF">
    <w:name w:val="11BCB7BC25644BBFAC74B4F18348A2FF"/>
  </w:style>
  <w:style w:type="paragraph" w:customStyle="1" w:styleId="7A24336D5A924D3199FCE1F0308643B9">
    <w:name w:val="7A24336D5A924D3199FCE1F0308643B9"/>
  </w:style>
  <w:style w:type="paragraph" w:customStyle="1" w:styleId="D2A59E1C073B40ACA6E652D01F6B052F">
    <w:name w:val="D2A59E1C073B40ACA6E652D01F6B052F"/>
  </w:style>
  <w:style w:type="paragraph" w:customStyle="1" w:styleId="29B8701E8F224C198EF6CCC80AB13D89">
    <w:name w:val="29B8701E8F224C198EF6CCC80AB13D89"/>
  </w:style>
  <w:style w:type="paragraph" w:customStyle="1" w:styleId="3ED3C3EAF96D47288BD0F3E2B1D65A3E">
    <w:name w:val="3ED3C3EAF96D47288BD0F3E2B1D65A3E"/>
  </w:style>
  <w:style w:type="paragraph" w:customStyle="1" w:styleId="D09374B085424579AA98DB84653DE30F">
    <w:name w:val="D09374B085424579AA98DB84653DE30F"/>
  </w:style>
  <w:style w:type="paragraph" w:customStyle="1" w:styleId="F259A26B45FF496E9A83082A99759A6C">
    <w:name w:val="F259A26B45FF496E9A83082A99759A6C"/>
  </w:style>
  <w:style w:type="character" w:styleId="Nhnmanh">
    <w:name w:val="Emphasis"/>
    <w:basedOn w:val="Phngmcinhcuaoanvn"/>
    <w:uiPriority w:val="20"/>
    <w:rPr>
      <w:rFonts w:ascii="Segoe UI" w:hAnsi="Segoe UI"/>
      <w:i/>
      <w:iCs/>
      <w:color w:val="595959" w:themeColor="text1" w:themeTint="A6"/>
    </w:rPr>
  </w:style>
  <w:style w:type="paragraph" w:customStyle="1" w:styleId="D874B47903FF438C9870DD9B4103A217">
    <w:name w:val="D874B47903FF438C9870DD9B4103A217"/>
  </w:style>
  <w:style w:type="paragraph" w:customStyle="1" w:styleId="B3B9746570F244EE8B6851329FC687B1">
    <w:name w:val="B3B9746570F244EE8B6851329FC687B1"/>
  </w:style>
  <w:style w:type="paragraph" w:customStyle="1" w:styleId="EE3CBDAE15AD4AEDA6B5E1E12728F3AA">
    <w:name w:val="EE3CBDAE15AD4AEDA6B5E1E12728F3AA"/>
  </w:style>
  <w:style w:type="paragraph" w:customStyle="1" w:styleId="C6CF379D034E41F8A5C37CE29CFED3F2">
    <w:name w:val="C6CF379D034E41F8A5C37CE29CFED3F2"/>
  </w:style>
  <w:style w:type="paragraph" w:customStyle="1" w:styleId="E35537A4BAC14E2EA9863283E1038DEC">
    <w:name w:val="E35537A4BAC14E2EA9863283E1038DEC"/>
  </w:style>
  <w:style w:type="paragraph" w:customStyle="1" w:styleId="E8546566826B4D73A489BEC35346B409">
    <w:name w:val="E8546566826B4D73A489BEC35346B409"/>
  </w:style>
  <w:style w:type="paragraph" w:customStyle="1" w:styleId="DCADCE02EF9B4232B2861C63BBEB4E3A">
    <w:name w:val="DCADCE02EF9B4232B2861C63BBEB4E3A"/>
  </w:style>
  <w:style w:type="paragraph" w:customStyle="1" w:styleId="277BCB2A29434E6B87A559158944A18D">
    <w:name w:val="277BCB2A29434E6B87A559158944A18D"/>
  </w:style>
  <w:style w:type="paragraph" w:customStyle="1" w:styleId="7FFC3A29293A4BA083FB071A633A4DF4">
    <w:name w:val="7FFC3A29293A4BA083FB071A633A4DF4"/>
  </w:style>
  <w:style w:type="paragraph" w:customStyle="1" w:styleId="0DD4FB11342A47E5B971612B54A5AA83">
    <w:name w:val="0DD4FB11342A47E5B971612B54A5AA83"/>
  </w:style>
  <w:style w:type="paragraph" w:customStyle="1" w:styleId="5487BA39842644FABF2B58AD8DF7FA9A">
    <w:name w:val="5487BA39842644FABF2B58AD8DF7FA9A"/>
  </w:style>
  <w:style w:type="paragraph" w:customStyle="1" w:styleId="30D387D916AD4924A5541654B4BE9507">
    <w:name w:val="30D387D916AD4924A5541654B4BE9507"/>
  </w:style>
  <w:style w:type="paragraph" w:customStyle="1" w:styleId="98406DF75E5048A59DF2B402BC4B4D69">
    <w:name w:val="98406DF75E5048A59DF2B402BC4B4D69"/>
  </w:style>
  <w:style w:type="paragraph" w:customStyle="1" w:styleId="B1335EE946A54581B146EA569DC3441B">
    <w:name w:val="B1335EE946A54581B146EA569DC3441B"/>
  </w:style>
  <w:style w:type="paragraph" w:customStyle="1" w:styleId="18A3C783279B4BA59B9CF44B161CBA63">
    <w:name w:val="18A3C783279B4BA59B9CF44B161CBA63"/>
  </w:style>
  <w:style w:type="paragraph" w:customStyle="1" w:styleId="7DBCA0AD53894F6AB2248D0EBA18DC5E">
    <w:name w:val="7DBCA0AD53894F6AB2248D0EBA18DC5E"/>
  </w:style>
  <w:style w:type="paragraph" w:customStyle="1" w:styleId="7484CBD04A4341E5995B3D17CABDDC3D">
    <w:name w:val="7484CBD04A4341E5995B3D17CABDDC3D"/>
  </w:style>
  <w:style w:type="paragraph" w:customStyle="1" w:styleId="4623E452A24A4F85A29DC3DA88677EC2">
    <w:name w:val="4623E452A24A4F85A29DC3DA88677EC2"/>
  </w:style>
  <w:style w:type="paragraph" w:customStyle="1" w:styleId="12DA325ED24549C2AFB76D65B23A3272">
    <w:name w:val="12DA325ED24549C2AFB76D65B23A3272"/>
  </w:style>
  <w:style w:type="paragraph" w:customStyle="1" w:styleId="99A171E4A6B44591BD5ABC4283FDCDA0">
    <w:name w:val="99A171E4A6B44591BD5ABC4283FDCDA0"/>
  </w:style>
  <w:style w:type="paragraph" w:customStyle="1" w:styleId="F37CE620168743EFB84F549C8B70A294">
    <w:name w:val="F37CE620168743EFB84F549C8B70A294"/>
  </w:style>
  <w:style w:type="paragraph" w:customStyle="1" w:styleId="9B77CEB30A444EA88D93CF282D886960">
    <w:name w:val="9B77CEB30A444EA88D93CF282D886960"/>
  </w:style>
  <w:style w:type="paragraph" w:customStyle="1" w:styleId="60936DEC58B34C3A98BC10527F77894C">
    <w:name w:val="60936DEC58B34C3A98BC10527F77894C"/>
  </w:style>
  <w:style w:type="paragraph" w:customStyle="1" w:styleId="D43410FBF3894D869765B88BD013FC72">
    <w:name w:val="D43410FBF3894D869765B88BD013FC72"/>
  </w:style>
  <w:style w:type="paragraph" w:customStyle="1" w:styleId="970BE5E7847C4EBF8C9B3D4AFD3A2CB7">
    <w:name w:val="970BE5E7847C4EBF8C9B3D4AFD3A2CB7"/>
  </w:style>
  <w:style w:type="paragraph" w:customStyle="1" w:styleId="D379E1C26A0A40C282CF1A1ECC83CCB8">
    <w:name w:val="D379E1C26A0A40C282CF1A1ECC83CCB8"/>
  </w:style>
  <w:style w:type="paragraph" w:customStyle="1" w:styleId="ABE0457E53A8410E8D39B8142546B757">
    <w:name w:val="ABE0457E53A8410E8D39B8142546B757"/>
  </w:style>
  <w:style w:type="paragraph" w:customStyle="1" w:styleId="BA70B2EE64E54912BADEB632A4EC2A21">
    <w:name w:val="BA70B2EE64E54912BADEB632A4EC2A21"/>
  </w:style>
  <w:style w:type="paragraph" w:customStyle="1" w:styleId="0D5B1A530BEC44A283254937101B38E4">
    <w:name w:val="0D5B1A530BEC44A283254937101B38E4"/>
  </w:style>
  <w:style w:type="paragraph" w:customStyle="1" w:styleId="723A95E85CA34423BA0156FB23C65C9F">
    <w:name w:val="723A95E85CA34423BA0156FB23C65C9F"/>
  </w:style>
  <w:style w:type="paragraph" w:customStyle="1" w:styleId="D4B79284F31D45AEBEC84B342CEEF280">
    <w:name w:val="D4B79284F31D45AEBEC84B342CEEF280"/>
  </w:style>
  <w:style w:type="paragraph" w:customStyle="1" w:styleId="96A5492AD881485093E2BACBA139B470">
    <w:name w:val="96A5492AD881485093E2BACBA139B470"/>
  </w:style>
  <w:style w:type="paragraph" w:customStyle="1" w:styleId="1FA74957D1DA40E896D17491402B4B4E">
    <w:name w:val="1FA74957D1DA40E896D17491402B4B4E"/>
  </w:style>
  <w:style w:type="paragraph" w:customStyle="1" w:styleId="64CF0E1DF25940AF9E1246A7ADBF159D">
    <w:name w:val="64CF0E1DF25940AF9E1246A7ADBF159D"/>
  </w:style>
  <w:style w:type="paragraph" w:customStyle="1" w:styleId="34878A0040854C46B77134F0B40B30D6">
    <w:name w:val="34878A0040854C46B77134F0B40B30D6"/>
  </w:style>
  <w:style w:type="paragraph" w:customStyle="1" w:styleId="A2C8B8DEB68B47C2BA397E098A70E696">
    <w:name w:val="A2C8B8DEB68B47C2BA397E098A70E696"/>
  </w:style>
  <w:style w:type="paragraph" w:customStyle="1" w:styleId="74DC9FE822C24225B82B2C99D1900F7A">
    <w:name w:val="74DC9FE822C24225B82B2C99D1900F7A"/>
  </w:style>
  <w:style w:type="paragraph" w:customStyle="1" w:styleId="426836FEAEE745218155E7B138C2481D">
    <w:name w:val="426836FEAEE745218155E7B138C2481D"/>
  </w:style>
  <w:style w:type="paragraph" w:customStyle="1" w:styleId="8D8E07C64B364008A251CCA931A80047">
    <w:name w:val="8D8E07C64B364008A251CCA931A80047"/>
  </w:style>
  <w:style w:type="paragraph" w:customStyle="1" w:styleId="812E37A9716D4F839B277880469C2C37">
    <w:name w:val="812E37A9716D4F839B277880469C2C37"/>
  </w:style>
  <w:style w:type="paragraph" w:customStyle="1" w:styleId="DE14F9C9CA2B4BC6BBE25DF3BD60CB31">
    <w:name w:val="DE14F9C9CA2B4BC6BBE25DF3BD60CB31"/>
  </w:style>
  <w:style w:type="paragraph" w:customStyle="1" w:styleId="DF8F3525E58B4E559A6FE27D642E8647">
    <w:name w:val="DF8F3525E58B4E559A6FE27D642E8647"/>
  </w:style>
  <w:style w:type="paragraph" w:customStyle="1" w:styleId="E7461A7B72A441A5BA3454AC74DEB7EA">
    <w:name w:val="E7461A7B72A441A5BA3454AC74DEB7EA"/>
  </w:style>
  <w:style w:type="paragraph" w:customStyle="1" w:styleId="C5DD259A55D640F885B118391C486FE8">
    <w:name w:val="C5DD259A55D640F885B118391C486FE8"/>
  </w:style>
  <w:style w:type="paragraph" w:customStyle="1" w:styleId="8C0FD4652BD541FEAC86A5C5D6CBF9B7">
    <w:name w:val="8C0FD4652BD541FEAC86A5C5D6CBF9B7"/>
  </w:style>
  <w:style w:type="paragraph" w:customStyle="1" w:styleId="7F555CCC1DBA4AAF9CA48C2517F3C777">
    <w:name w:val="7F555CCC1DBA4AAF9CA48C2517F3C777"/>
  </w:style>
  <w:style w:type="paragraph" w:customStyle="1" w:styleId="CC5B0FEF105446F8A1D4CF69C6998661">
    <w:name w:val="CC5B0FEF105446F8A1D4CF69C6998661"/>
  </w:style>
  <w:style w:type="paragraph" w:customStyle="1" w:styleId="1F338B544BEB4680A366CC737D7D206A">
    <w:name w:val="1F338B544BEB4680A366CC737D7D206A"/>
  </w:style>
  <w:style w:type="paragraph" w:customStyle="1" w:styleId="C040797990724A369B03861A5CE658E2">
    <w:name w:val="C040797990724A369B03861A5CE658E2"/>
  </w:style>
  <w:style w:type="paragraph" w:customStyle="1" w:styleId="97D11E49A9634C21A24A942076E1EF94">
    <w:name w:val="97D11E49A9634C21A24A942076E1EF94"/>
  </w:style>
  <w:style w:type="paragraph" w:customStyle="1" w:styleId="6A7B2BDFE8F9449E88FD97B3C8B6D450">
    <w:name w:val="6A7B2BDFE8F9449E88FD97B3C8B6D450"/>
  </w:style>
  <w:style w:type="paragraph" w:customStyle="1" w:styleId="5B71AC3C89D0447EB4C07477B0708733">
    <w:name w:val="5B71AC3C89D0447EB4C07477B0708733"/>
  </w:style>
  <w:style w:type="paragraph" w:customStyle="1" w:styleId="CEB4D59FBC9F49C5A3A3D2DE1072CE5C">
    <w:name w:val="CEB4D59FBC9F49C5A3A3D2DE1072CE5C"/>
  </w:style>
  <w:style w:type="paragraph" w:customStyle="1" w:styleId="C92CA31D87334D7EAC62F160E16B1B50">
    <w:name w:val="C92CA31D87334D7EAC62F160E16B1B50"/>
  </w:style>
  <w:style w:type="paragraph" w:customStyle="1" w:styleId="760656E318194419BA363176F639BD6A">
    <w:name w:val="760656E318194419BA363176F639BD6A"/>
  </w:style>
  <w:style w:type="paragraph" w:customStyle="1" w:styleId="AA72CBA2785C4AC5B20815BCDC763D73">
    <w:name w:val="AA72CBA2785C4AC5B20815BCDC763D73"/>
  </w:style>
  <w:style w:type="paragraph" w:customStyle="1" w:styleId="4A89818B5AE14706A3577FEE8CDE0DD2">
    <w:name w:val="4A89818B5AE14706A3577FEE8CDE0DD2"/>
  </w:style>
  <w:style w:type="paragraph" w:customStyle="1" w:styleId="6EC7C138728A4AE7A26C191B03C63C50">
    <w:name w:val="6EC7C138728A4AE7A26C191B03C63C50"/>
  </w:style>
  <w:style w:type="paragraph" w:customStyle="1" w:styleId="B5F1DCE9CD854FF3B225C4F2B717A41C">
    <w:name w:val="B5F1DCE9CD854FF3B225C4F2B717A41C"/>
  </w:style>
  <w:style w:type="paragraph" w:customStyle="1" w:styleId="A8ED8911189F41C0B3E10CEA1140A4C9">
    <w:name w:val="A8ED8911189F41C0B3E10CEA1140A4C9"/>
  </w:style>
  <w:style w:type="paragraph" w:customStyle="1" w:styleId="49A35DB5026C401B8CB3B90FF4349D12">
    <w:name w:val="49A35DB5026C401B8CB3B90FF4349D12"/>
  </w:style>
  <w:style w:type="paragraph" w:customStyle="1" w:styleId="47475BA2D3A24125BB1CDDD456BA8394">
    <w:name w:val="47475BA2D3A24125BB1CDDD456BA8394"/>
  </w:style>
  <w:style w:type="paragraph" w:customStyle="1" w:styleId="AB5A9FF0D8E74E7F83A334B98F6ED14C">
    <w:name w:val="AB5A9FF0D8E74E7F83A334B98F6ED14C"/>
  </w:style>
  <w:style w:type="paragraph" w:customStyle="1" w:styleId="3E14E16AFBBD4A4682C3DAB512CA2736">
    <w:name w:val="3E14E16AFBBD4A4682C3DAB512CA2736"/>
  </w:style>
  <w:style w:type="paragraph" w:customStyle="1" w:styleId="2933535277F749BDA80233DAE2A32757">
    <w:name w:val="2933535277F749BDA80233DAE2A32757"/>
  </w:style>
  <w:style w:type="paragraph" w:customStyle="1" w:styleId="E6722AEF7D694E89A2CE6D228E96E7A8">
    <w:name w:val="E6722AEF7D694E89A2CE6D228E96E7A8"/>
  </w:style>
  <w:style w:type="paragraph" w:customStyle="1" w:styleId="9340F6555AEB4F81A43D09419500E675">
    <w:name w:val="9340F6555AEB4F81A43D09419500E675"/>
  </w:style>
  <w:style w:type="paragraph" w:customStyle="1" w:styleId="53700A4BD50A41C491CEBF0F85543868">
    <w:name w:val="53700A4BD50A41C491CEBF0F85543868"/>
  </w:style>
  <w:style w:type="paragraph" w:customStyle="1" w:styleId="4A45469934084DD6ADE118BFF01C9AE2">
    <w:name w:val="4A45469934084DD6ADE118BFF01C9AE2"/>
  </w:style>
  <w:style w:type="paragraph" w:customStyle="1" w:styleId="81FAA4CBDF1A40D8888FB81800FAAFB1">
    <w:name w:val="81FAA4CBDF1A40D8888FB81800FAAFB1"/>
  </w:style>
  <w:style w:type="paragraph" w:customStyle="1" w:styleId="992A73B839AF4A2A999D4CD92015711E">
    <w:name w:val="992A73B839AF4A2A999D4CD92015711E"/>
  </w:style>
  <w:style w:type="paragraph" w:customStyle="1" w:styleId="8D8BED737D834171ABB6594A4AE2D236">
    <w:name w:val="8D8BED737D834171ABB6594A4AE2D236"/>
  </w:style>
  <w:style w:type="paragraph" w:customStyle="1" w:styleId="A9C4B67B46C849A480BCA6B073E4AE87">
    <w:name w:val="A9C4B67B46C849A480BCA6B073E4AE87"/>
  </w:style>
  <w:style w:type="paragraph" w:customStyle="1" w:styleId="AD88D24EBD6D439C91BF8B7DA78737C6">
    <w:name w:val="AD88D24EBD6D439C91BF8B7DA78737C6"/>
  </w:style>
  <w:style w:type="paragraph" w:customStyle="1" w:styleId="2003AB9B3AE04E37B7E653E02F959A28">
    <w:name w:val="2003AB9B3AE04E37B7E653E02F959A28"/>
  </w:style>
  <w:style w:type="paragraph" w:customStyle="1" w:styleId="6D8311C9F05B4E92ACF9B223B7E1ABC6">
    <w:name w:val="6D8311C9F05B4E92ACF9B223B7E1ABC6"/>
  </w:style>
  <w:style w:type="paragraph" w:customStyle="1" w:styleId="6FC33D8577834143AD441D975D7ACA75">
    <w:name w:val="6FC33D8577834143AD441D975D7ACA75"/>
  </w:style>
  <w:style w:type="paragraph" w:customStyle="1" w:styleId="4941121481D249DDA5CBD58B62C236E1">
    <w:name w:val="4941121481D249DDA5CBD58B62C236E1"/>
  </w:style>
  <w:style w:type="paragraph" w:customStyle="1" w:styleId="4CC9628E8AAF4ED985277420279F837D">
    <w:name w:val="4CC9628E8AAF4ED985277420279F837D"/>
  </w:style>
  <w:style w:type="paragraph" w:customStyle="1" w:styleId="501A2E9A61784D42B6D423C2578AD853">
    <w:name w:val="501A2E9A61784D42B6D423C2578AD853"/>
  </w:style>
  <w:style w:type="paragraph" w:customStyle="1" w:styleId="7306DF4286E84F9F8D87B478AD96AD22">
    <w:name w:val="7306DF4286E84F9F8D87B478AD96AD22"/>
  </w:style>
  <w:style w:type="paragraph" w:customStyle="1" w:styleId="B2671A7465A7485AA21392A6E2AA33D3">
    <w:name w:val="B2671A7465A7485AA21392A6E2AA33D3"/>
  </w:style>
  <w:style w:type="paragraph" w:customStyle="1" w:styleId="620427CB59524D29810CB3EC46CFFFA7">
    <w:name w:val="620427CB59524D29810CB3EC46CFFFA7"/>
  </w:style>
  <w:style w:type="paragraph" w:customStyle="1" w:styleId="CB2CD986138C44268B01506C8DA1EA57">
    <w:name w:val="CB2CD986138C44268B01506C8DA1EA57"/>
  </w:style>
  <w:style w:type="paragraph" w:customStyle="1" w:styleId="C02A2465D6B9463EABF08048C6CC9A89">
    <w:name w:val="C02A2465D6B9463EABF08048C6CC9A89"/>
  </w:style>
  <w:style w:type="paragraph" w:customStyle="1" w:styleId="A2BA446A92BF4584AFD1E5EA0913FE4E">
    <w:name w:val="A2BA446A92BF4584AFD1E5EA0913FE4E"/>
  </w:style>
  <w:style w:type="paragraph" w:customStyle="1" w:styleId="91DE1FE3963D43B8B9A1F51871FF6B6C">
    <w:name w:val="91DE1FE3963D43B8B9A1F51871FF6B6C"/>
  </w:style>
  <w:style w:type="paragraph" w:customStyle="1" w:styleId="3091E20EE23A42C1B3E32B5E15D4801F">
    <w:name w:val="3091E20EE23A42C1B3E32B5E15D4801F"/>
  </w:style>
  <w:style w:type="paragraph" w:customStyle="1" w:styleId="8AC17374FE92445FBD8C92F07BFE56E5">
    <w:name w:val="8AC17374FE92445FBD8C92F07BFE56E5"/>
  </w:style>
  <w:style w:type="paragraph" w:customStyle="1" w:styleId="9FB284DD3CF8490C9979994FE5E39A94">
    <w:name w:val="9FB284DD3CF8490C9979994FE5E39A94"/>
  </w:style>
  <w:style w:type="paragraph" w:customStyle="1" w:styleId="CFC43C7359C14AE380A3D2E26FCCDDD4">
    <w:name w:val="CFC43C7359C14AE380A3D2E26FCCDDD4"/>
  </w:style>
  <w:style w:type="character" w:styleId="VnbanChdanhsn">
    <w:name w:val="Placeholder Text"/>
    <w:basedOn w:val="Phngmcinhcuaoanvn"/>
    <w:uiPriority w:val="2"/>
    <w:rPr>
      <w:rFonts w:ascii="Segoe UI" w:hAnsi="Segoe UI"/>
      <w:i/>
      <w:iCs/>
      <w:color w:val="808080"/>
    </w:rPr>
  </w:style>
  <w:style w:type="paragraph" w:customStyle="1" w:styleId="07D56569F1274E3AA9DB4FBCEE6C5532">
    <w:name w:val="07D56569F1274E3AA9DB4FBCEE6C5532"/>
  </w:style>
  <w:style w:type="paragraph" w:customStyle="1" w:styleId="90CC33147797425AA47ADC4207AD59A0">
    <w:name w:val="90CC33147797425AA47ADC4207AD59A0"/>
  </w:style>
  <w:style w:type="paragraph" w:customStyle="1" w:styleId="E141A3DA0F994D628C46DA11C78404BB">
    <w:name w:val="E141A3DA0F994D628C46DA11C78404BB"/>
  </w:style>
  <w:style w:type="paragraph" w:customStyle="1" w:styleId="E520586FCBCC47CA93FDE2CF4E94EC91">
    <w:name w:val="E520586FCBCC47CA93FDE2CF4E94EC91"/>
  </w:style>
  <w:style w:type="paragraph" w:customStyle="1" w:styleId="90E013B603664FCAAF0306F23CB18B84">
    <w:name w:val="90E013B603664FCAAF0306F23CB18B84"/>
  </w:style>
  <w:style w:type="paragraph" w:customStyle="1" w:styleId="7BEF33E847AF4085A7568CEC0EBC9CEE">
    <w:name w:val="7BEF33E847AF4085A7568CEC0EBC9CEE"/>
  </w:style>
  <w:style w:type="paragraph" w:customStyle="1" w:styleId="39CB9B59AA304D84A0E50F26D753FC95">
    <w:name w:val="39CB9B59AA304D84A0E50F26D753FC95"/>
  </w:style>
  <w:style w:type="paragraph" w:customStyle="1" w:styleId="C57B2CA0071846798DFB5659AED05DD9">
    <w:name w:val="C57B2CA0071846798DFB5659AED05DD9"/>
  </w:style>
  <w:style w:type="paragraph" w:customStyle="1" w:styleId="C0E63BED9AEA4E42A20B810CF542785B">
    <w:name w:val="C0E63BED9AEA4E42A20B810CF542785B"/>
  </w:style>
  <w:style w:type="paragraph" w:customStyle="1" w:styleId="CBA59C414F9E4B74B13280B9EBFA05BF">
    <w:name w:val="CBA59C414F9E4B74B13280B9EBFA05BF"/>
  </w:style>
  <w:style w:type="paragraph" w:customStyle="1" w:styleId="9CDD7B795E5C4810B975F810B4F06923">
    <w:name w:val="9CDD7B795E5C4810B975F810B4F06923"/>
  </w:style>
  <w:style w:type="paragraph" w:customStyle="1" w:styleId="69D667A472E54FDD9E486517A898587F">
    <w:name w:val="69D667A472E54FDD9E486517A898587F"/>
  </w:style>
  <w:style w:type="paragraph" w:customStyle="1" w:styleId="B67BE0CC51B74B96971049D45970B894">
    <w:name w:val="B67BE0CC51B74B96971049D45970B894"/>
  </w:style>
  <w:style w:type="paragraph" w:customStyle="1" w:styleId="EAAE128935B84BD5B9904E97AC89070F">
    <w:name w:val="EAAE128935B84BD5B9904E97AC89070F"/>
  </w:style>
  <w:style w:type="paragraph" w:customStyle="1" w:styleId="E21FC0F94D9D4D778C9FABCD5E119B5F">
    <w:name w:val="E21FC0F94D9D4D778C9FABCD5E119B5F"/>
  </w:style>
  <w:style w:type="paragraph" w:customStyle="1" w:styleId="A6585C757E1A4FA48199A22E0E650665">
    <w:name w:val="A6585C757E1A4FA48199A22E0E650665"/>
  </w:style>
  <w:style w:type="paragraph" w:customStyle="1" w:styleId="E00BA427EAAB4FB58E3C088D35BA1991">
    <w:name w:val="E00BA427EAAB4FB58E3C088D35BA1991"/>
  </w:style>
  <w:style w:type="paragraph" w:customStyle="1" w:styleId="168FD09F4B1E45F383AECEE1BC6ACE32">
    <w:name w:val="168FD09F4B1E45F383AECEE1BC6ACE32"/>
  </w:style>
  <w:style w:type="paragraph" w:customStyle="1" w:styleId="17164950B62D42399EE64B4A9F522D47">
    <w:name w:val="17164950B62D42399EE64B4A9F522D47"/>
  </w:style>
  <w:style w:type="paragraph" w:customStyle="1" w:styleId="77D913394F7B47D08DA71EDFFAF0C722">
    <w:name w:val="77D913394F7B47D08DA71EDFFAF0C722"/>
  </w:style>
  <w:style w:type="paragraph" w:customStyle="1" w:styleId="35D6DFD3763C455E88A744675D512A65">
    <w:name w:val="35D6DFD3763C455E88A744675D512A65"/>
  </w:style>
  <w:style w:type="paragraph" w:customStyle="1" w:styleId="40CD9D05CC104929A65A54F905B3888D">
    <w:name w:val="40CD9D05CC104929A65A54F905B3888D"/>
  </w:style>
  <w:style w:type="paragraph" w:customStyle="1" w:styleId="10369DA9572047FB9A5FD80B66FD68D4">
    <w:name w:val="10369DA9572047FB9A5FD80B66FD68D4"/>
  </w:style>
  <w:style w:type="paragraph" w:customStyle="1" w:styleId="1E5120822B02460DA0D3F88B3A5BD35B">
    <w:name w:val="1E5120822B02460DA0D3F88B3A5BD35B"/>
  </w:style>
  <w:style w:type="paragraph" w:customStyle="1" w:styleId="BDE84514EA57489896A5DAA993244700">
    <w:name w:val="BDE84514EA57489896A5DAA993244700"/>
  </w:style>
  <w:style w:type="paragraph" w:customStyle="1" w:styleId="53D1EAFB20CD47E2A23C714673633A71">
    <w:name w:val="53D1EAFB20CD47E2A23C714673633A71"/>
  </w:style>
  <w:style w:type="paragraph" w:customStyle="1" w:styleId="B41833FDC43842628DF4AC1C665DC48A">
    <w:name w:val="B41833FDC43842628DF4AC1C665DC48A"/>
  </w:style>
  <w:style w:type="paragraph" w:customStyle="1" w:styleId="305A2CF087B94AAA99A2FAAE8327F1A3">
    <w:name w:val="305A2CF087B94AAA99A2FAAE8327F1A3"/>
  </w:style>
  <w:style w:type="paragraph" w:customStyle="1" w:styleId="FA60EBC9D1D14AE39ED800D31FF62E2C">
    <w:name w:val="FA60EBC9D1D14AE39ED800D31FF62E2C"/>
  </w:style>
  <w:style w:type="paragraph" w:customStyle="1" w:styleId="0FB5DAB5BD5A43C7A7BC2EA03D995A39">
    <w:name w:val="0FB5DAB5BD5A43C7A7BC2EA03D995A39"/>
  </w:style>
  <w:style w:type="paragraph" w:customStyle="1" w:styleId="21482B37F21F45918F1932D25C3DC38F">
    <w:name w:val="21482B37F21F45918F1932D25C3DC38F"/>
  </w:style>
  <w:style w:type="paragraph" w:customStyle="1" w:styleId="1183F2CCB94D4A7CB6F30F29D3E8A650">
    <w:name w:val="1183F2CCB94D4A7CB6F30F29D3E8A650"/>
  </w:style>
  <w:style w:type="paragraph" w:customStyle="1" w:styleId="C00A2A74A832416D902176D42B0B09AC">
    <w:name w:val="C00A2A74A832416D902176D42B0B09AC"/>
  </w:style>
  <w:style w:type="paragraph" w:customStyle="1" w:styleId="CF1EB71BF12443D7BE2F1CA32DF74C94">
    <w:name w:val="CF1EB71BF12443D7BE2F1CA32DF74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DATE: 05/01/2020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Kế hoạch tiếp thị doanh nghiệp mang tính chiến lược</Template>
  <TotalTime>93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MONOPOLY Extra Plusubtract</dc:subject>
  <dc:creator>Kuerl</dc:creator>
  <cp:keywords>Object-oriented Programming Project REPORT</cp:keywords>
  <cp:lastModifiedBy>TRAN TAN TAI</cp:lastModifiedBy>
  <cp:revision>13</cp:revision>
  <dcterms:created xsi:type="dcterms:W3CDTF">2021-01-04T18:28:00Z</dcterms:created>
  <dcterms:modified xsi:type="dcterms:W3CDTF">2021-01-04T20:02:00Z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